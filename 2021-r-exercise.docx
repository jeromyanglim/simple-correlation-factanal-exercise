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0A504" w14:textId="5108BABC" w:rsidR="00FD5CD9" w:rsidRDefault="009A0992" w:rsidP="00CA5C89">
      <w:pPr>
        <w:pStyle w:val="Heading1"/>
      </w:pPr>
      <w:r>
        <w:t>R Exercise</w:t>
      </w:r>
    </w:p>
    <w:p w14:paraId="79675454" w14:textId="77777777" w:rsidR="00FD5CD9" w:rsidRDefault="00FD5CD9" w:rsidP="00CA5C89">
      <w:pPr>
        <w:pStyle w:val="Heading1"/>
      </w:pPr>
    </w:p>
    <w:p w14:paraId="2DD440EA" w14:textId="77777777" w:rsidR="00CA5C89" w:rsidRDefault="00CA5C89" w:rsidP="00CA5C89">
      <w:pPr>
        <w:pStyle w:val="BodyText"/>
      </w:pPr>
      <w:r>
        <w:t xml:space="preserve">You have been provided with some data that includes 24 hexaco personality facets, overall trait emotional intelligence (EI) and four EI subscales. You will need to score the 6 hexaco domains from the facets. </w:t>
      </w:r>
    </w:p>
    <w:p w14:paraId="42CB25C0" w14:textId="77777777" w:rsidR="00CA5C89" w:rsidRDefault="00CA5C89" w:rsidP="00CA5C89">
      <w:pPr>
        <w:pStyle w:val="BodyText"/>
      </w:pPr>
      <w:r>
        <w:t>2.1 Conduct an EFA of the 24 hexaco facets extracting 6 factors using a correlated-rotation, including the scree plot. Include screenshots and interpret the results.</w:t>
      </w:r>
    </w:p>
    <w:p w14:paraId="0674214D" w14:textId="77777777" w:rsidR="00CA5C89" w:rsidRDefault="00CA5C89" w:rsidP="00CA5C89">
      <w:pPr>
        <w:pStyle w:val="BodyText"/>
      </w:pPr>
      <w:r>
        <w:t>2.2 Present one or more analyses that show the correlations between hexaco personality and Trait EI. Include screenshots and interpret the results.</w:t>
      </w:r>
    </w:p>
    <w:p w14:paraId="41B75CCE" w14:textId="77777777" w:rsidR="00CA5C89" w:rsidRDefault="00CA5C89" w:rsidP="00CA5C89">
      <w:pPr>
        <w:pStyle w:val="BodyText"/>
      </w:pPr>
      <w:r>
        <w:t>3.1 Run the EFA and correlation analyses mentioned under Task 2. Present screenshots; You don't need to interpret this.</w:t>
      </w:r>
    </w:p>
    <w:p w14:paraId="32702354" w14:textId="77777777" w:rsidR="00CA5C89" w:rsidRDefault="00CA5C89" w:rsidP="00CA5C89">
      <w:pPr>
        <w:pStyle w:val="BodyText"/>
      </w:pPr>
      <w:r>
        <w:t>3.2 Present analyses that examine gender differences in personality. Present  screenshots and interpret.</w:t>
      </w:r>
      <w:bookmarkStart w:id="0" w:name="_GoBack"/>
      <w:bookmarkEnd w:id="0"/>
    </w:p>
    <w:p w14:paraId="130814DA" w14:textId="77777777" w:rsidR="00CA5C89" w:rsidRDefault="00CA5C89" w:rsidP="00CA5C89">
      <w:pPr>
        <w:pStyle w:val="BodyText"/>
      </w:pPr>
      <w:r>
        <w:t>Include as supplement: the analysis and data files used to produce the analyses. You may find it easiest to organise the analyses as an RMarkdown file.</w:t>
      </w:r>
    </w:p>
    <w:p w14:paraId="79B47DDD" w14:textId="77777777" w:rsidR="008510D0" w:rsidRPr="00E62969" w:rsidRDefault="008510D0" w:rsidP="00E62969"/>
    <w:sectPr w:rsidR="008510D0" w:rsidRPr="00E62969" w:rsidSect="00FD2971">
      <w:headerReference w:type="even" r:id="rId8"/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766E5" w14:textId="77777777" w:rsidR="00B90F4E" w:rsidRDefault="00B90F4E" w:rsidP="00A104D0">
      <w:r>
        <w:separator/>
      </w:r>
    </w:p>
  </w:endnote>
  <w:endnote w:type="continuationSeparator" w:id="0">
    <w:p w14:paraId="6660BFBC" w14:textId="77777777" w:rsidR="00B90F4E" w:rsidRDefault="00B90F4E" w:rsidP="00A10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1FADC" w14:textId="77777777" w:rsidR="00B90F4E" w:rsidRDefault="00B90F4E" w:rsidP="00A104D0">
      <w:r>
        <w:separator/>
      </w:r>
    </w:p>
  </w:footnote>
  <w:footnote w:type="continuationSeparator" w:id="0">
    <w:p w14:paraId="7A9A0140" w14:textId="77777777" w:rsidR="00B90F4E" w:rsidRDefault="00B90F4E" w:rsidP="00A104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55CBF" w14:textId="77777777" w:rsidR="00A104D0" w:rsidRDefault="00A104D0" w:rsidP="00E735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40226" w14:textId="77777777" w:rsidR="00A104D0" w:rsidRDefault="00A104D0" w:rsidP="00A104D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10336" w14:textId="77777777" w:rsidR="00A104D0" w:rsidRDefault="00A104D0" w:rsidP="00E735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494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4F400" w14:textId="77777777" w:rsidR="00A104D0" w:rsidRDefault="00A104D0" w:rsidP="00163BB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6C8DC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143C70"/>
    <w:multiLevelType w:val="hybridMultilevel"/>
    <w:tmpl w:val="A978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500E2"/>
    <w:multiLevelType w:val="hybridMultilevel"/>
    <w:tmpl w:val="F7C0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71B07"/>
    <w:multiLevelType w:val="hybridMultilevel"/>
    <w:tmpl w:val="2612C80A"/>
    <w:lvl w:ilvl="0" w:tplc="051A11C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E39A3"/>
    <w:multiLevelType w:val="hybridMultilevel"/>
    <w:tmpl w:val="C936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E4C35"/>
    <w:multiLevelType w:val="hybridMultilevel"/>
    <w:tmpl w:val="B87276E4"/>
    <w:lvl w:ilvl="0" w:tplc="641CDF2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0&lt;/ScanUnformatted&gt;&lt;ScanChanges&gt;0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pasrsfrmavxwoedtfk5asp5pv5fwvzvt9va&quot;&gt;untitled-endnote&lt;record-ids&gt;&lt;item&gt;3&lt;/item&gt;&lt;item&gt;4&lt;/item&gt;&lt;item&gt;6&lt;/item&gt;&lt;item&gt;7&lt;/item&gt;&lt;item&gt;8&lt;/item&gt;&lt;item&gt;9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2&lt;/item&gt;&lt;item&gt;23&lt;/item&gt;&lt;item&gt;24&lt;/item&gt;&lt;item&gt;25&lt;/item&gt;&lt;item&gt;26&lt;/item&gt;&lt;item&gt;27&lt;/item&gt;&lt;item&gt;28&lt;/item&gt;&lt;item&gt;29&lt;/item&gt;&lt;item&gt;30&lt;/item&gt;&lt;item&gt;32&lt;/item&gt;&lt;item&gt;33&lt;/item&gt;&lt;item&gt;34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/record-ids&gt;&lt;/item&gt;&lt;/Libraries&gt;"/>
  </w:docVars>
  <w:rsids>
    <w:rsidRoot w:val="00A071DB"/>
    <w:rsid w:val="00000464"/>
    <w:rsid w:val="00001345"/>
    <w:rsid w:val="00001617"/>
    <w:rsid w:val="000032BA"/>
    <w:rsid w:val="0000549E"/>
    <w:rsid w:val="0001162B"/>
    <w:rsid w:val="000146A0"/>
    <w:rsid w:val="000156A2"/>
    <w:rsid w:val="00016F7B"/>
    <w:rsid w:val="00023BDF"/>
    <w:rsid w:val="00024DF7"/>
    <w:rsid w:val="00025908"/>
    <w:rsid w:val="00027258"/>
    <w:rsid w:val="0002729E"/>
    <w:rsid w:val="00027CE4"/>
    <w:rsid w:val="00031069"/>
    <w:rsid w:val="000323DF"/>
    <w:rsid w:val="00033B5A"/>
    <w:rsid w:val="000351AA"/>
    <w:rsid w:val="00036E62"/>
    <w:rsid w:val="000375F6"/>
    <w:rsid w:val="00037CF6"/>
    <w:rsid w:val="00037FD3"/>
    <w:rsid w:val="00040263"/>
    <w:rsid w:val="000418BA"/>
    <w:rsid w:val="00042FB8"/>
    <w:rsid w:val="000439F3"/>
    <w:rsid w:val="0004514C"/>
    <w:rsid w:val="00053024"/>
    <w:rsid w:val="00053184"/>
    <w:rsid w:val="00054398"/>
    <w:rsid w:val="00054789"/>
    <w:rsid w:val="000567AC"/>
    <w:rsid w:val="00057A58"/>
    <w:rsid w:val="000600FF"/>
    <w:rsid w:val="000632B3"/>
    <w:rsid w:val="00066DA8"/>
    <w:rsid w:val="000716D1"/>
    <w:rsid w:val="000723EA"/>
    <w:rsid w:val="00072838"/>
    <w:rsid w:val="000729E1"/>
    <w:rsid w:val="00072F26"/>
    <w:rsid w:val="00073FD8"/>
    <w:rsid w:val="000804F5"/>
    <w:rsid w:val="00081CE2"/>
    <w:rsid w:val="00084CE2"/>
    <w:rsid w:val="00086391"/>
    <w:rsid w:val="00090960"/>
    <w:rsid w:val="00092115"/>
    <w:rsid w:val="00093390"/>
    <w:rsid w:val="000933CF"/>
    <w:rsid w:val="00093718"/>
    <w:rsid w:val="00093921"/>
    <w:rsid w:val="00096573"/>
    <w:rsid w:val="00097DE5"/>
    <w:rsid w:val="000A06C4"/>
    <w:rsid w:val="000A1D58"/>
    <w:rsid w:val="000A3D6A"/>
    <w:rsid w:val="000A3E45"/>
    <w:rsid w:val="000A632E"/>
    <w:rsid w:val="000A6E40"/>
    <w:rsid w:val="000B1B9A"/>
    <w:rsid w:val="000B3712"/>
    <w:rsid w:val="000B7F5E"/>
    <w:rsid w:val="000B7FB9"/>
    <w:rsid w:val="000C0085"/>
    <w:rsid w:val="000C0407"/>
    <w:rsid w:val="000C07B2"/>
    <w:rsid w:val="000C1417"/>
    <w:rsid w:val="000C293D"/>
    <w:rsid w:val="000C2A9F"/>
    <w:rsid w:val="000C3254"/>
    <w:rsid w:val="000C4750"/>
    <w:rsid w:val="000C49A6"/>
    <w:rsid w:val="000C4F56"/>
    <w:rsid w:val="000C513F"/>
    <w:rsid w:val="000C532A"/>
    <w:rsid w:val="000C5E94"/>
    <w:rsid w:val="000C725B"/>
    <w:rsid w:val="000D0F6C"/>
    <w:rsid w:val="000D24F7"/>
    <w:rsid w:val="000D278E"/>
    <w:rsid w:val="000D30DA"/>
    <w:rsid w:val="000D40F4"/>
    <w:rsid w:val="000D4E16"/>
    <w:rsid w:val="000D646D"/>
    <w:rsid w:val="000D7A9F"/>
    <w:rsid w:val="000E0236"/>
    <w:rsid w:val="000E0563"/>
    <w:rsid w:val="000E32A2"/>
    <w:rsid w:val="000E43EA"/>
    <w:rsid w:val="000E6445"/>
    <w:rsid w:val="000F0FC0"/>
    <w:rsid w:val="000F17D6"/>
    <w:rsid w:val="000F48DA"/>
    <w:rsid w:val="000F6C75"/>
    <w:rsid w:val="000F6CEA"/>
    <w:rsid w:val="000F7AE0"/>
    <w:rsid w:val="00100E52"/>
    <w:rsid w:val="00101666"/>
    <w:rsid w:val="00101C18"/>
    <w:rsid w:val="001034FE"/>
    <w:rsid w:val="001040C8"/>
    <w:rsid w:val="0010507B"/>
    <w:rsid w:val="00106932"/>
    <w:rsid w:val="00106CD1"/>
    <w:rsid w:val="00107C27"/>
    <w:rsid w:val="00110D08"/>
    <w:rsid w:val="00114712"/>
    <w:rsid w:val="00116361"/>
    <w:rsid w:val="0012018D"/>
    <w:rsid w:val="001205E0"/>
    <w:rsid w:val="00120F9D"/>
    <w:rsid w:val="001210DE"/>
    <w:rsid w:val="0012135F"/>
    <w:rsid w:val="00121564"/>
    <w:rsid w:val="001233F3"/>
    <w:rsid w:val="0012656E"/>
    <w:rsid w:val="001276C4"/>
    <w:rsid w:val="00130BEA"/>
    <w:rsid w:val="00131164"/>
    <w:rsid w:val="00131764"/>
    <w:rsid w:val="00131AC0"/>
    <w:rsid w:val="00131AE9"/>
    <w:rsid w:val="00132304"/>
    <w:rsid w:val="00132E4D"/>
    <w:rsid w:val="00135CFC"/>
    <w:rsid w:val="00136C85"/>
    <w:rsid w:val="0013704C"/>
    <w:rsid w:val="00137D4D"/>
    <w:rsid w:val="00140B6B"/>
    <w:rsid w:val="00141059"/>
    <w:rsid w:val="00141433"/>
    <w:rsid w:val="001419A5"/>
    <w:rsid w:val="00144738"/>
    <w:rsid w:val="00144A16"/>
    <w:rsid w:val="001451B1"/>
    <w:rsid w:val="001467CD"/>
    <w:rsid w:val="00146D1B"/>
    <w:rsid w:val="001509CA"/>
    <w:rsid w:val="00150A86"/>
    <w:rsid w:val="001528FE"/>
    <w:rsid w:val="0015369C"/>
    <w:rsid w:val="00153BF8"/>
    <w:rsid w:val="00154E03"/>
    <w:rsid w:val="001575AD"/>
    <w:rsid w:val="00163510"/>
    <w:rsid w:val="001639E5"/>
    <w:rsid w:val="00163BB7"/>
    <w:rsid w:val="00163CD4"/>
    <w:rsid w:val="00163EC3"/>
    <w:rsid w:val="0016477C"/>
    <w:rsid w:val="0016532C"/>
    <w:rsid w:val="0016540C"/>
    <w:rsid w:val="001661F2"/>
    <w:rsid w:val="00166925"/>
    <w:rsid w:val="00167BAF"/>
    <w:rsid w:val="00167DDB"/>
    <w:rsid w:val="0017049D"/>
    <w:rsid w:val="00170A68"/>
    <w:rsid w:val="001715F5"/>
    <w:rsid w:val="001717CD"/>
    <w:rsid w:val="00171CE0"/>
    <w:rsid w:val="00171D18"/>
    <w:rsid w:val="00172330"/>
    <w:rsid w:val="00172EF6"/>
    <w:rsid w:val="0017367F"/>
    <w:rsid w:val="00173D35"/>
    <w:rsid w:val="00174677"/>
    <w:rsid w:val="00177E3A"/>
    <w:rsid w:val="0018184D"/>
    <w:rsid w:val="00182AF7"/>
    <w:rsid w:val="001839F2"/>
    <w:rsid w:val="00184368"/>
    <w:rsid w:val="001864BE"/>
    <w:rsid w:val="00187334"/>
    <w:rsid w:val="00191031"/>
    <w:rsid w:val="00191B49"/>
    <w:rsid w:val="001928E1"/>
    <w:rsid w:val="00192D70"/>
    <w:rsid w:val="00194343"/>
    <w:rsid w:val="001961D5"/>
    <w:rsid w:val="001962DB"/>
    <w:rsid w:val="0019758C"/>
    <w:rsid w:val="00197BA8"/>
    <w:rsid w:val="001A00B3"/>
    <w:rsid w:val="001A222F"/>
    <w:rsid w:val="001A4479"/>
    <w:rsid w:val="001A5C93"/>
    <w:rsid w:val="001A5FDF"/>
    <w:rsid w:val="001A6FE5"/>
    <w:rsid w:val="001A77AF"/>
    <w:rsid w:val="001B0BDA"/>
    <w:rsid w:val="001B17F7"/>
    <w:rsid w:val="001B29B7"/>
    <w:rsid w:val="001B3D95"/>
    <w:rsid w:val="001B5D6C"/>
    <w:rsid w:val="001B6459"/>
    <w:rsid w:val="001B64DB"/>
    <w:rsid w:val="001B7007"/>
    <w:rsid w:val="001C05E4"/>
    <w:rsid w:val="001C205F"/>
    <w:rsid w:val="001C3977"/>
    <w:rsid w:val="001C4167"/>
    <w:rsid w:val="001C428A"/>
    <w:rsid w:val="001C461B"/>
    <w:rsid w:val="001C6A99"/>
    <w:rsid w:val="001C7360"/>
    <w:rsid w:val="001D027A"/>
    <w:rsid w:val="001D26E8"/>
    <w:rsid w:val="001D3E90"/>
    <w:rsid w:val="001D7B49"/>
    <w:rsid w:val="001E0234"/>
    <w:rsid w:val="001E0886"/>
    <w:rsid w:val="001E3429"/>
    <w:rsid w:val="001E38CB"/>
    <w:rsid w:val="001E48BD"/>
    <w:rsid w:val="001E4FDC"/>
    <w:rsid w:val="001E57A9"/>
    <w:rsid w:val="001E59E5"/>
    <w:rsid w:val="001E6045"/>
    <w:rsid w:val="001E6BF2"/>
    <w:rsid w:val="001E704B"/>
    <w:rsid w:val="001E7FE7"/>
    <w:rsid w:val="001F09C8"/>
    <w:rsid w:val="001F27C4"/>
    <w:rsid w:val="001F3CCA"/>
    <w:rsid w:val="001F3E71"/>
    <w:rsid w:val="001F61AC"/>
    <w:rsid w:val="001F680C"/>
    <w:rsid w:val="002020FE"/>
    <w:rsid w:val="00202BCF"/>
    <w:rsid w:val="00203FA7"/>
    <w:rsid w:val="00204627"/>
    <w:rsid w:val="00207797"/>
    <w:rsid w:val="002101C4"/>
    <w:rsid w:val="00210EAB"/>
    <w:rsid w:val="00211206"/>
    <w:rsid w:val="00211235"/>
    <w:rsid w:val="0021170C"/>
    <w:rsid w:val="00211913"/>
    <w:rsid w:val="00214DC0"/>
    <w:rsid w:val="00215F4F"/>
    <w:rsid w:val="0021695C"/>
    <w:rsid w:val="00216FF7"/>
    <w:rsid w:val="00220AD0"/>
    <w:rsid w:val="00221578"/>
    <w:rsid w:val="00224D98"/>
    <w:rsid w:val="00225B0D"/>
    <w:rsid w:val="00226AD0"/>
    <w:rsid w:val="002307A7"/>
    <w:rsid w:val="002312F7"/>
    <w:rsid w:val="00231770"/>
    <w:rsid w:val="00231F84"/>
    <w:rsid w:val="002321E4"/>
    <w:rsid w:val="002324BA"/>
    <w:rsid w:val="002324F0"/>
    <w:rsid w:val="00233F43"/>
    <w:rsid w:val="00235476"/>
    <w:rsid w:val="00236D94"/>
    <w:rsid w:val="0023757C"/>
    <w:rsid w:val="002401A6"/>
    <w:rsid w:val="00243C72"/>
    <w:rsid w:val="002447BA"/>
    <w:rsid w:val="00245495"/>
    <w:rsid w:val="00245E39"/>
    <w:rsid w:val="0024709B"/>
    <w:rsid w:val="0024749B"/>
    <w:rsid w:val="00247A09"/>
    <w:rsid w:val="002509CB"/>
    <w:rsid w:val="0025323E"/>
    <w:rsid w:val="002543F3"/>
    <w:rsid w:val="0025637E"/>
    <w:rsid w:val="00256EA8"/>
    <w:rsid w:val="00260477"/>
    <w:rsid w:val="002628E8"/>
    <w:rsid w:val="00263D40"/>
    <w:rsid w:val="002649E7"/>
    <w:rsid w:val="0026588B"/>
    <w:rsid w:val="00266F34"/>
    <w:rsid w:val="002675AB"/>
    <w:rsid w:val="0027094A"/>
    <w:rsid w:val="002710EB"/>
    <w:rsid w:val="002718DE"/>
    <w:rsid w:val="00271F3E"/>
    <w:rsid w:val="0027229C"/>
    <w:rsid w:val="0027522E"/>
    <w:rsid w:val="002752DB"/>
    <w:rsid w:val="002753FC"/>
    <w:rsid w:val="00280D01"/>
    <w:rsid w:val="00281DC3"/>
    <w:rsid w:val="00282B76"/>
    <w:rsid w:val="00283023"/>
    <w:rsid w:val="0028493D"/>
    <w:rsid w:val="002858B0"/>
    <w:rsid w:val="00285D2C"/>
    <w:rsid w:val="00287406"/>
    <w:rsid w:val="00287A0F"/>
    <w:rsid w:val="00287F37"/>
    <w:rsid w:val="00290402"/>
    <w:rsid w:val="002913A1"/>
    <w:rsid w:val="0029294A"/>
    <w:rsid w:val="0029443A"/>
    <w:rsid w:val="00295496"/>
    <w:rsid w:val="0029602E"/>
    <w:rsid w:val="00297606"/>
    <w:rsid w:val="002A0E3B"/>
    <w:rsid w:val="002A2043"/>
    <w:rsid w:val="002A35EF"/>
    <w:rsid w:val="002A4CFB"/>
    <w:rsid w:val="002A60CE"/>
    <w:rsid w:val="002A740B"/>
    <w:rsid w:val="002B2005"/>
    <w:rsid w:val="002B2043"/>
    <w:rsid w:val="002B2580"/>
    <w:rsid w:val="002B39E8"/>
    <w:rsid w:val="002B44B9"/>
    <w:rsid w:val="002B4839"/>
    <w:rsid w:val="002B5A25"/>
    <w:rsid w:val="002B67A0"/>
    <w:rsid w:val="002B6CE7"/>
    <w:rsid w:val="002B7D31"/>
    <w:rsid w:val="002C19E1"/>
    <w:rsid w:val="002C36E5"/>
    <w:rsid w:val="002C5EE8"/>
    <w:rsid w:val="002C65C0"/>
    <w:rsid w:val="002C7300"/>
    <w:rsid w:val="002D1236"/>
    <w:rsid w:val="002D2F04"/>
    <w:rsid w:val="002D4CB3"/>
    <w:rsid w:val="002D4CEA"/>
    <w:rsid w:val="002D51BB"/>
    <w:rsid w:val="002E00B7"/>
    <w:rsid w:val="002E0FA5"/>
    <w:rsid w:val="002E1A69"/>
    <w:rsid w:val="002E2C5C"/>
    <w:rsid w:val="002E48AC"/>
    <w:rsid w:val="002E55C7"/>
    <w:rsid w:val="002E73FD"/>
    <w:rsid w:val="002F01E0"/>
    <w:rsid w:val="002F14DE"/>
    <w:rsid w:val="002F1887"/>
    <w:rsid w:val="002F193D"/>
    <w:rsid w:val="002F3143"/>
    <w:rsid w:val="002F4769"/>
    <w:rsid w:val="002F59F8"/>
    <w:rsid w:val="003016E6"/>
    <w:rsid w:val="0030212B"/>
    <w:rsid w:val="0030249F"/>
    <w:rsid w:val="00304FD0"/>
    <w:rsid w:val="0030507C"/>
    <w:rsid w:val="003057BE"/>
    <w:rsid w:val="0030593E"/>
    <w:rsid w:val="0030672B"/>
    <w:rsid w:val="00306940"/>
    <w:rsid w:val="003115F9"/>
    <w:rsid w:val="003121B5"/>
    <w:rsid w:val="003139E7"/>
    <w:rsid w:val="003208D6"/>
    <w:rsid w:val="00322359"/>
    <w:rsid w:val="003225F9"/>
    <w:rsid w:val="00323C3B"/>
    <w:rsid w:val="003249AB"/>
    <w:rsid w:val="003258A7"/>
    <w:rsid w:val="00326289"/>
    <w:rsid w:val="00327C46"/>
    <w:rsid w:val="00330FE7"/>
    <w:rsid w:val="00331615"/>
    <w:rsid w:val="00332C7A"/>
    <w:rsid w:val="00332FBD"/>
    <w:rsid w:val="00333A22"/>
    <w:rsid w:val="00334162"/>
    <w:rsid w:val="00335C7F"/>
    <w:rsid w:val="00335D5C"/>
    <w:rsid w:val="00337592"/>
    <w:rsid w:val="00337E1B"/>
    <w:rsid w:val="0034112B"/>
    <w:rsid w:val="0034336B"/>
    <w:rsid w:val="0034766C"/>
    <w:rsid w:val="00352063"/>
    <w:rsid w:val="00352A45"/>
    <w:rsid w:val="00354538"/>
    <w:rsid w:val="00354949"/>
    <w:rsid w:val="00354BC4"/>
    <w:rsid w:val="003558A2"/>
    <w:rsid w:val="003565F8"/>
    <w:rsid w:val="00360508"/>
    <w:rsid w:val="00360BB0"/>
    <w:rsid w:val="003614DC"/>
    <w:rsid w:val="00362C1F"/>
    <w:rsid w:val="003656D7"/>
    <w:rsid w:val="00370C13"/>
    <w:rsid w:val="003715C2"/>
    <w:rsid w:val="0037214C"/>
    <w:rsid w:val="00372C25"/>
    <w:rsid w:val="00373722"/>
    <w:rsid w:val="003749DB"/>
    <w:rsid w:val="00374A8C"/>
    <w:rsid w:val="0037695B"/>
    <w:rsid w:val="00376E01"/>
    <w:rsid w:val="00376F56"/>
    <w:rsid w:val="003807B2"/>
    <w:rsid w:val="00380947"/>
    <w:rsid w:val="00380BCD"/>
    <w:rsid w:val="003816AE"/>
    <w:rsid w:val="00382AF5"/>
    <w:rsid w:val="003834F1"/>
    <w:rsid w:val="00384B31"/>
    <w:rsid w:val="0038535A"/>
    <w:rsid w:val="0038564F"/>
    <w:rsid w:val="00385D07"/>
    <w:rsid w:val="0038678D"/>
    <w:rsid w:val="00386D3C"/>
    <w:rsid w:val="003925AC"/>
    <w:rsid w:val="0039356C"/>
    <w:rsid w:val="00393F19"/>
    <w:rsid w:val="003941A3"/>
    <w:rsid w:val="00394494"/>
    <w:rsid w:val="00394783"/>
    <w:rsid w:val="003961BB"/>
    <w:rsid w:val="0039674D"/>
    <w:rsid w:val="003974D0"/>
    <w:rsid w:val="003A01AD"/>
    <w:rsid w:val="003A1762"/>
    <w:rsid w:val="003A2FB8"/>
    <w:rsid w:val="003A48E6"/>
    <w:rsid w:val="003A606A"/>
    <w:rsid w:val="003A61B9"/>
    <w:rsid w:val="003A6CFE"/>
    <w:rsid w:val="003B0203"/>
    <w:rsid w:val="003B7F55"/>
    <w:rsid w:val="003C41BC"/>
    <w:rsid w:val="003D2DD7"/>
    <w:rsid w:val="003D4380"/>
    <w:rsid w:val="003D4728"/>
    <w:rsid w:val="003D5811"/>
    <w:rsid w:val="003D5C0F"/>
    <w:rsid w:val="003E00A2"/>
    <w:rsid w:val="003E0564"/>
    <w:rsid w:val="003E0A77"/>
    <w:rsid w:val="003E5FA6"/>
    <w:rsid w:val="003E782F"/>
    <w:rsid w:val="003E7F3A"/>
    <w:rsid w:val="003F1A1F"/>
    <w:rsid w:val="003F2F15"/>
    <w:rsid w:val="003F300C"/>
    <w:rsid w:val="003F36F1"/>
    <w:rsid w:val="003F3754"/>
    <w:rsid w:val="003F3EF6"/>
    <w:rsid w:val="003F4174"/>
    <w:rsid w:val="004009C0"/>
    <w:rsid w:val="00403755"/>
    <w:rsid w:val="0040422A"/>
    <w:rsid w:val="00406BFF"/>
    <w:rsid w:val="00406DEE"/>
    <w:rsid w:val="00410806"/>
    <w:rsid w:val="004133E6"/>
    <w:rsid w:val="004138EB"/>
    <w:rsid w:val="00413C29"/>
    <w:rsid w:val="00413D19"/>
    <w:rsid w:val="00415F58"/>
    <w:rsid w:val="00416A5E"/>
    <w:rsid w:val="00416C26"/>
    <w:rsid w:val="00417F3F"/>
    <w:rsid w:val="00420CBC"/>
    <w:rsid w:val="00421EB3"/>
    <w:rsid w:val="00423A6B"/>
    <w:rsid w:val="0042467A"/>
    <w:rsid w:val="00426B2C"/>
    <w:rsid w:val="00427014"/>
    <w:rsid w:val="00427DDB"/>
    <w:rsid w:val="00431C52"/>
    <w:rsid w:val="004323E2"/>
    <w:rsid w:val="00432A72"/>
    <w:rsid w:val="00432B17"/>
    <w:rsid w:val="00432CC6"/>
    <w:rsid w:val="00433328"/>
    <w:rsid w:val="004343B4"/>
    <w:rsid w:val="0043600B"/>
    <w:rsid w:val="00440062"/>
    <w:rsid w:val="0044067F"/>
    <w:rsid w:val="00441B2A"/>
    <w:rsid w:val="00442506"/>
    <w:rsid w:val="00442D3A"/>
    <w:rsid w:val="0044385F"/>
    <w:rsid w:val="0044490E"/>
    <w:rsid w:val="00445BC9"/>
    <w:rsid w:val="00446809"/>
    <w:rsid w:val="00446B78"/>
    <w:rsid w:val="00447A6B"/>
    <w:rsid w:val="00447EDF"/>
    <w:rsid w:val="00450A34"/>
    <w:rsid w:val="00450F9F"/>
    <w:rsid w:val="00453E31"/>
    <w:rsid w:val="0045654D"/>
    <w:rsid w:val="0045684D"/>
    <w:rsid w:val="00456AC7"/>
    <w:rsid w:val="00457F91"/>
    <w:rsid w:val="00460D38"/>
    <w:rsid w:val="00461A78"/>
    <w:rsid w:val="00461FC6"/>
    <w:rsid w:val="004622DD"/>
    <w:rsid w:val="00464E4F"/>
    <w:rsid w:val="00465A9B"/>
    <w:rsid w:val="00465E7C"/>
    <w:rsid w:val="00466E36"/>
    <w:rsid w:val="0046765A"/>
    <w:rsid w:val="004676D7"/>
    <w:rsid w:val="00467CA1"/>
    <w:rsid w:val="004713CB"/>
    <w:rsid w:val="00471F94"/>
    <w:rsid w:val="00473317"/>
    <w:rsid w:val="004773D4"/>
    <w:rsid w:val="00480E12"/>
    <w:rsid w:val="00481824"/>
    <w:rsid w:val="00481935"/>
    <w:rsid w:val="00484E7D"/>
    <w:rsid w:val="004855D0"/>
    <w:rsid w:val="004858AC"/>
    <w:rsid w:val="0048725C"/>
    <w:rsid w:val="00487941"/>
    <w:rsid w:val="00490298"/>
    <w:rsid w:val="00491FD3"/>
    <w:rsid w:val="00495E1A"/>
    <w:rsid w:val="00496D61"/>
    <w:rsid w:val="00496F5E"/>
    <w:rsid w:val="004A02D8"/>
    <w:rsid w:val="004A09D4"/>
    <w:rsid w:val="004A0DA2"/>
    <w:rsid w:val="004A1FB9"/>
    <w:rsid w:val="004A2263"/>
    <w:rsid w:val="004A30C2"/>
    <w:rsid w:val="004A4974"/>
    <w:rsid w:val="004A62E9"/>
    <w:rsid w:val="004A6E05"/>
    <w:rsid w:val="004A71D3"/>
    <w:rsid w:val="004B0D22"/>
    <w:rsid w:val="004B1606"/>
    <w:rsid w:val="004B29A4"/>
    <w:rsid w:val="004B310A"/>
    <w:rsid w:val="004B3420"/>
    <w:rsid w:val="004B3490"/>
    <w:rsid w:val="004B4297"/>
    <w:rsid w:val="004B521E"/>
    <w:rsid w:val="004B5C5B"/>
    <w:rsid w:val="004B625D"/>
    <w:rsid w:val="004B7038"/>
    <w:rsid w:val="004B7A84"/>
    <w:rsid w:val="004B7BBD"/>
    <w:rsid w:val="004C0968"/>
    <w:rsid w:val="004C2B48"/>
    <w:rsid w:val="004C655E"/>
    <w:rsid w:val="004C70E3"/>
    <w:rsid w:val="004C75A6"/>
    <w:rsid w:val="004D0A3C"/>
    <w:rsid w:val="004D17B8"/>
    <w:rsid w:val="004D1CB4"/>
    <w:rsid w:val="004D2048"/>
    <w:rsid w:val="004D292E"/>
    <w:rsid w:val="004D2965"/>
    <w:rsid w:val="004D2D61"/>
    <w:rsid w:val="004D39D1"/>
    <w:rsid w:val="004D51E9"/>
    <w:rsid w:val="004D603C"/>
    <w:rsid w:val="004D6417"/>
    <w:rsid w:val="004D6661"/>
    <w:rsid w:val="004D6F0F"/>
    <w:rsid w:val="004D7485"/>
    <w:rsid w:val="004D7AF7"/>
    <w:rsid w:val="004E0127"/>
    <w:rsid w:val="004E45F9"/>
    <w:rsid w:val="004E5EE8"/>
    <w:rsid w:val="004E67B3"/>
    <w:rsid w:val="004E74CF"/>
    <w:rsid w:val="004E7E28"/>
    <w:rsid w:val="004F0A8A"/>
    <w:rsid w:val="004F2731"/>
    <w:rsid w:val="004F3A4B"/>
    <w:rsid w:val="004F5D76"/>
    <w:rsid w:val="004F66D2"/>
    <w:rsid w:val="004F7C12"/>
    <w:rsid w:val="005006BC"/>
    <w:rsid w:val="005013E2"/>
    <w:rsid w:val="0050217A"/>
    <w:rsid w:val="005023FD"/>
    <w:rsid w:val="0050272D"/>
    <w:rsid w:val="005030A1"/>
    <w:rsid w:val="005052DF"/>
    <w:rsid w:val="00505CF1"/>
    <w:rsid w:val="00507021"/>
    <w:rsid w:val="00511A9A"/>
    <w:rsid w:val="00511D96"/>
    <w:rsid w:val="00511EAC"/>
    <w:rsid w:val="00512B10"/>
    <w:rsid w:val="00513583"/>
    <w:rsid w:val="00513C8C"/>
    <w:rsid w:val="00514555"/>
    <w:rsid w:val="00517781"/>
    <w:rsid w:val="00521B20"/>
    <w:rsid w:val="00521BB9"/>
    <w:rsid w:val="005230A7"/>
    <w:rsid w:val="00524D44"/>
    <w:rsid w:val="00527B99"/>
    <w:rsid w:val="00530BE3"/>
    <w:rsid w:val="00530CD8"/>
    <w:rsid w:val="00532A85"/>
    <w:rsid w:val="00532E0C"/>
    <w:rsid w:val="00533CF1"/>
    <w:rsid w:val="00534E25"/>
    <w:rsid w:val="00536C24"/>
    <w:rsid w:val="00542764"/>
    <w:rsid w:val="00543401"/>
    <w:rsid w:val="00543935"/>
    <w:rsid w:val="00544E1F"/>
    <w:rsid w:val="0054791D"/>
    <w:rsid w:val="00550F56"/>
    <w:rsid w:val="0055483B"/>
    <w:rsid w:val="00554DCC"/>
    <w:rsid w:val="005568EE"/>
    <w:rsid w:val="005573ED"/>
    <w:rsid w:val="00560C06"/>
    <w:rsid w:val="00560CD0"/>
    <w:rsid w:val="00561793"/>
    <w:rsid w:val="00562B44"/>
    <w:rsid w:val="00563197"/>
    <w:rsid w:val="00563803"/>
    <w:rsid w:val="00564BBB"/>
    <w:rsid w:val="00564D81"/>
    <w:rsid w:val="00565E12"/>
    <w:rsid w:val="00566D23"/>
    <w:rsid w:val="005724AC"/>
    <w:rsid w:val="00572C09"/>
    <w:rsid w:val="00573813"/>
    <w:rsid w:val="00573E35"/>
    <w:rsid w:val="00574173"/>
    <w:rsid w:val="005741E9"/>
    <w:rsid w:val="0057546D"/>
    <w:rsid w:val="0057548F"/>
    <w:rsid w:val="00580DFC"/>
    <w:rsid w:val="00581481"/>
    <w:rsid w:val="0058235F"/>
    <w:rsid w:val="005838B7"/>
    <w:rsid w:val="00584457"/>
    <w:rsid w:val="00586B67"/>
    <w:rsid w:val="005909B1"/>
    <w:rsid w:val="00591845"/>
    <w:rsid w:val="00592C8E"/>
    <w:rsid w:val="005932B2"/>
    <w:rsid w:val="00593AF8"/>
    <w:rsid w:val="0059499C"/>
    <w:rsid w:val="005952CE"/>
    <w:rsid w:val="005952F4"/>
    <w:rsid w:val="00597908"/>
    <w:rsid w:val="00597CA4"/>
    <w:rsid w:val="005A21B7"/>
    <w:rsid w:val="005A2DC1"/>
    <w:rsid w:val="005A4670"/>
    <w:rsid w:val="005A577B"/>
    <w:rsid w:val="005B2C87"/>
    <w:rsid w:val="005B4F4E"/>
    <w:rsid w:val="005B5A31"/>
    <w:rsid w:val="005B6160"/>
    <w:rsid w:val="005B6B66"/>
    <w:rsid w:val="005C0DC2"/>
    <w:rsid w:val="005C1343"/>
    <w:rsid w:val="005C1F22"/>
    <w:rsid w:val="005C3BBF"/>
    <w:rsid w:val="005C40DC"/>
    <w:rsid w:val="005C44A3"/>
    <w:rsid w:val="005C5D92"/>
    <w:rsid w:val="005C7359"/>
    <w:rsid w:val="005C756E"/>
    <w:rsid w:val="005C79E1"/>
    <w:rsid w:val="005D1251"/>
    <w:rsid w:val="005D2418"/>
    <w:rsid w:val="005D365E"/>
    <w:rsid w:val="005D48C7"/>
    <w:rsid w:val="005D6531"/>
    <w:rsid w:val="005D6CC8"/>
    <w:rsid w:val="005E1847"/>
    <w:rsid w:val="005E3108"/>
    <w:rsid w:val="005E3BE5"/>
    <w:rsid w:val="005E5899"/>
    <w:rsid w:val="005E6963"/>
    <w:rsid w:val="005F0150"/>
    <w:rsid w:val="005F0CBA"/>
    <w:rsid w:val="005F19D1"/>
    <w:rsid w:val="005F35CD"/>
    <w:rsid w:val="005F3A09"/>
    <w:rsid w:val="005F4068"/>
    <w:rsid w:val="00602ABA"/>
    <w:rsid w:val="0060726A"/>
    <w:rsid w:val="0060739A"/>
    <w:rsid w:val="0060743E"/>
    <w:rsid w:val="00610C62"/>
    <w:rsid w:val="006131B7"/>
    <w:rsid w:val="0061364B"/>
    <w:rsid w:val="00613F8D"/>
    <w:rsid w:val="00614509"/>
    <w:rsid w:val="006145D2"/>
    <w:rsid w:val="006150A8"/>
    <w:rsid w:val="00615335"/>
    <w:rsid w:val="006153C0"/>
    <w:rsid w:val="00616015"/>
    <w:rsid w:val="006161D0"/>
    <w:rsid w:val="0061657A"/>
    <w:rsid w:val="006167B7"/>
    <w:rsid w:val="00623F40"/>
    <w:rsid w:val="006249AE"/>
    <w:rsid w:val="00624C2D"/>
    <w:rsid w:val="006250D0"/>
    <w:rsid w:val="00625A8D"/>
    <w:rsid w:val="00627D0C"/>
    <w:rsid w:val="00630324"/>
    <w:rsid w:val="00631B2F"/>
    <w:rsid w:val="00632AC7"/>
    <w:rsid w:val="0063436B"/>
    <w:rsid w:val="006344FE"/>
    <w:rsid w:val="00635209"/>
    <w:rsid w:val="00635EEF"/>
    <w:rsid w:val="00636DB1"/>
    <w:rsid w:val="00637922"/>
    <w:rsid w:val="006408DB"/>
    <w:rsid w:val="00640DAB"/>
    <w:rsid w:val="006433FD"/>
    <w:rsid w:val="0064374E"/>
    <w:rsid w:val="006447A0"/>
    <w:rsid w:val="00645045"/>
    <w:rsid w:val="0064540E"/>
    <w:rsid w:val="006458B9"/>
    <w:rsid w:val="00645BA5"/>
    <w:rsid w:val="00645EB0"/>
    <w:rsid w:val="00646045"/>
    <w:rsid w:val="006464F0"/>
    <w:rsid w:val="00646C41"/>
    <w:rsid w:val="006508EA"/>
    <w:rsid w:val="006515F5"/>
    <w:rsid w:val="0065164A"/>
    <w:rsid w:val="0065181E"/>
    <w:rsid w:val="00653243"/>
    <w:rsid w:val="0065500B"/>
    <w:rsid w:val="00655092"/>
    <w:rsid w:val="00656307"/>
    <w:rsid w:val="0065660E"/>
    <w:rsid w:val="00660EDF"/>
    <w:rsid w:val="0066292F"/>
    <w:rsid w:val="00662F95"/>
    <w:rsid w:val="00666A63"/>
    <w:rsid w:val="006674B4"/>
    <w:rsid w:val="00667E70"/>
    <w:rsid w:val="00670BDF"/>
    <w:rsid w:val="00672011"/>
    <w:rsid w:val="00672F3B"/>
    <w:rsid w:val="00674958"/>
    <w:rsid w:val="00674CBE"/>
    <w:rsid w:val="00675AF1"/>
    <w:rsid w:val="006770B8"/>
    <w:rsid w:val="006813C2"/>
    <w:rsid w:val="00682084"/>
    <w:rsid w:val="00683C6B"/>
    <w:rsid w:val="006855A2"/>
    <w:rsid w:val="00685685"/>
    <w:rsid w:val="0068715B"/>
    <w:rsid w:val="00687EBC"/>
    <w:rsid w:val="0069140B"/>
    <w:rsid w:val="00691E22"/>
    <w:rsid w:val="0069208B"/>
    <w:rsid w:val="006943B7"/>
    <w:rsid w:val="006945EB"/>
    <w:rsid w:val="00694701"/>
    <w:rsid w:val="00696541"/>
    <w:rsid w:val="00697505"/>
    <w:rsid w:val="006A22EA"/>
    <w:rsid w:val="006A37A4"/>
    <w:rsid w:val="006A47A1"/>
    <w:rsid w:val="006A493B"/>
    <w:rsid w:val="006A4BDC"/>
    <w:rsid w:val="006B0DE2"/>
    <w:rsid w:val="006B11C0"/>
    <w:rsid w:val="006B1471"/>
    <w:rsid w:val="006B1BDC"/>
    <w:rsid w:val="006B2942"/>
    <w:rsid w:val="006B4300"/>
    <w:rsid w:val="006B49F6"/>
    <w:rsid w:val="006B57DD"/>
    <w:rsid w:val="006B5A72"/>
    <w:rsid w:val="006B5B50"/>
    <w:rsid w:val="006C1D8B"/>
    <w:rsid w:val="006C2AA5"/>
    <w:rsid w:val="006C4598"/>
    <w:rsid w:val="006C4E09"/>
    <w:rsid w:val="006C5458"/>
    <w:rsid w:val="006C5559"/>
    <w:rsid w:val="006D0EE6"/>
    <w:rsid w:val="006D10FC"/>
    <w:rsid w:val="006D23F8"/>
    <w:rsid w:val="006D4531"/>
    <w:rsid w:val="006D5623"/>
    <w:rsid w:val="006D607B"/>
    <w:rsid w:val="006D65C1"/>
    <w:rsid w:val="006D7DDE"/>
    <w:rsid w:val="006E0FBE"/>
    <w:rsid w:val="006E1850"/>
    <w:rsid w:val="006E2005"/>
    <w:rsid w:val="006E3D44"/>
    <w:rsid w:val="006E592B"/>
    <w:rsid w:val="006E5F7F"/>
    <w:rsid w:val="006E6F3E"/>
    <w:rsid w:val="006F065B"/>
    <w:rsid w:val="006F095C"/>
    <w:rsid w:val="006F4BC5"/>
    <w:rsid w:val="006F5C74"/>
    <w:rsid w:val="006F7E5F"/>
    <w:rsid w:val="00701CDB"/>
    <w:rsid w:val="0070308E"/>
    <w:rsid w:val="007038CC"/>
    <w:rsid w:val="00704132"/>
    <w:rsid w:val="007074B1"/>
    <w:rsid w:val="00707F9F"/>
    <w:rsid w:val="00711B28"/>
    <w:rsid w:val="007148C1"/>
    <w:rsid w:val="0071494E"/>
    <w:rsid w:val="0071662F"/>
    <w:rsid w:val="0071771F"/>
    <w:rsid w:val="007177CC"/>
    <w:rsid w:val="00720089"/>
    <w:rsid w:val="00721888"/>
    <w:rsid w:val="00723322"/>
    <w:rsid w:val="00723D05"/>
    <w:rsid w:val="00724C44"/>
    <w:rsid w:val="00726C34"/>
    <w:rsid w:val="00726C85"/>
    <w:rsid w:val="00727BEC"/>
    <w:rsid w:val="00732449"/>
    <w:rsid w:val="007326E3"/>
    <w:rsid w:val="00732F72"/>
    <w:rsid w:val="007427C6"/>
    <w:rsid w:val="00743CBC"/>
    <w:rsid w:val="00744D34"/>
    <w:rsid w:val="00744EEF"/>
    <w:rsid w:val="00747EE6"/>
    <w:rsid w:val="007500DB"/>
    <w:rsid w:val="00750EE0"/>
    <w:rsid w:val="00752448"/>
    <w:rsid w:val="007530A8"/>
    <w:rsid w:val="0075466B"/>
    <w:rsid w:val="00756847"/>
    <w:rsid w:val="00757315"/>
    <w:rsid w:val="00760046"/>
    <w:rsid w:val="007603F2"/>
    <w:rsid w:val="007609B4"/>
    <w:rsid w:val="00760EE9"/>
    <w:rsid w:val="007617FE"/>
    <w:rsid w:val="0076394D"/>
    <w:rsid w:val="0076397E"/>
    <w:rsid w:val="00766603"/>
    <w:rsid w:val="0076778A"/>
    <w:rsid w:val="00771151"/>
    <w:rsid w:val="00771677"/>
    <w:rsid w:val="007721CB"/>
    <w:rsid w:val="00772DD6"/>
    <w:rsid w:val="007744C0"/>
    <w:rsid w:val="00775308"/>
    <w:rsid w:val="00776A1B"/>
    <w:rsid w:val="007771A1"/>
    <w:rsid w:val="0077724D"/>
    <w:rsid w:val="00787E6A"/>
    <w:rsid w:val="00791D85"/>
    <w:rsid w:val="007921ED"/>
    <w:rsid w:val="00792EAD"/>
    <w:rsid w:val="00793E0B"/>
    <w:rsid w:val="00794793"/>
    <w:rsid w:val="0079534F"/>
    <w:rsid w:val="007954C9"/>
    <w:rsid w:val="007956F0"/>
    <w:rsid w:val="00796483"/>
    <w:rsid w:val="00797462"/>
    <w:rsid w:val="007975ED"/>
    <w:rsid w:val="00797B22"/>
    <w:rsid w:val="00797EB5"/>
    <w:rsid w:val="007A11A1"/>
    <w:rsid w:val="007A1DC5"/>
    <w:rsid w:val="007A277D"/>
    <w:rsid w:val="007A2E5D"/>
    <w:rsid w:val="007A477F"/>
    <w:rsid w:val="007A52C5"/>
    <w:rsid w:val="007A6729"/>
    <w:rsid w:val="007A6C9D"/>
    <w:rsid w:val="007A70D6"/>
    <w:rsid w:val="007A788C"/>
    <w:rsid w:val="007B36F4"/>
    <w:rsid w:val="007B3FCF"/>
    <w:rsid w:val="007B402F"/>
    <w:rsid w:val="007B632C"/>
    <w:rsid w:val="007B7444"/>
    <w:rsid w:val="007C0157"/>
    <w:rsid w:val="007C4EEC"/>
    <w:rsid w:val="007C4F96"/>
    <w:rsid w:val="007C5F86"/>
    <w:rsid w:val="007D1646"/>
    <w:rsid w:val="007D1738"/>
    <w:rsid w:val="007D1EE9"/>
    <w:rsid w:val="007D2039"/>
    <w:rsid w:val="007D4B09"/>
    <w:rsid w:val="007D6F42"/>
    <w:rsid w:val="007D7806"/>
    <w:rsid w:val="007E33E2"/>
    <w:rsid w:val="007E62AF"/>
    <w:rsid w:val="007E6DA3"/>
    <w:rsid w:val="007E73B6"/>
    <w:rsid w:val="007F1416"/>
    <w:rsid w:val="007F17E3"/>
    <w:rsid w:val="007F1890"/>
    <w:rsid w:val="007F536A"/>
    <w:rsid w:val="007F7650"/>
    <w:rsid w:val="007F7D9A"/>
    <w:rsid w:val="0080024E"/>
    <w:rsid w:val="0080069B"/>
    <w:rsid w:val="00801124"/>
    <w:rsid w:val="008026FD"/>
    <w:rsid w:val="0080441D"/>
    <w:rsid w:val="008063E8"/>
    <w:rsid w:val="00806DD7"/>
    <w:rsid w:val="00806F65"/>
    <w:rsid w:val="00807A84"/>
    <w:rsid w:val="00807CB0"/>
    <w:rsid w:val="00811A5B"/>
    <w:rsid w:val="00811A83"/>
    <w:rsid w:val="00814775"/>
    <w:rsid w:val="00815C12"/>
    <w:rsid w:val="008160AC"/>
    <w:rsid w:val="00820ECB"/>
    <w:rsid w:val="0082160D"/>
    <w:rsid w:val="00824F68"/>
    <w:rsid w:val="00830727"/>
    <w:rsid w:val="008313B7"/>
    <w:rsid w:val="00831E6D"/>
    <w:rsid w:val="00832C37"/>
    <w:rsid w:val="00833304"/>
    <w:rsid w:val="008341FC"/>
    <w:rsid w:val="008354E6"/>
    <w:rsid w:val="00837BD7"/>
    <w:rsid w:val="00840586"/>
    <w:rsid w:val="00840DEA"/>
    <w:rsid w:val="00841478"/>
    <w:rsid w:val="0084156B"/>
    <w:rsid w:val="00841AEA"/>
    <w:rsid w:val="0084226A"/>
    <w:rsid w:val="008428B7"/>
    <w:rsid w:val="00842B5D"/>
    <w:rsid w:val="008430D7"/>
    <w:rsid w:val="008432F7"/>
    <w:rsid w:val="008433F5"/>
    <w:rsid w:val="00843D73"/>
    <w:rsid w:val="008442BD"/>
    <w:rsid w:val="008472EE"/>
    <w:rsid w:val="0085073F"/>
    <w:rsid w:val="008510D0"/>
    <w:rsid w:val="008518ED"/>
    <w:rsid w:val="00852657"/>
    <w:rsid w:val="00853492"/>
    <w:rsid w:val="00853B9B"/>
    <w:rsid w:val="00854765"/>
    <w:rsid w:val="008547C7"/>
    <w:rsid w:val="00856B3A"/>
    <w:rsid w:val="00857B1D"/>
    <w:rsid w:val="00860595"/>
    <w:rsid w:val="00861055"/>
    <w:rsid w:val="00861CD4"/>
    <w:rsid w:val="00863A35"/>
    <w:rsid w:val="008641B6"/>
    <w:rsid w:val="00864683"/>
    <w:rsid w:val="008670B1"/>
    <w:rsid w:val="008672D5"/>
    <w:rsid w:val="00870D9D"/>
    <w:rsid w:val="0087436B"/>
    <w:rsid w:val="00874530"/>
    <w:rsid w:val="00875370"/>
    <w:rsid w:val="00880F61"/>
    <w:rsid w:val="00881608"/>
    <w:rsid w:val="008828BA"/>
    <w:rsid w:val="008846B3"/>
    <w:rsid w:val="00884CAF"/>
    <w:rsid w:val="00886179"/>
    <w:rsid w:val="00886497"/>
    <w:rsid w:val="00886ACA"/>
    <w:rsid w:val="00886C52"/>
    <w:rsid w:val="00886E5B"/>
    <w:rsid w:val="00887B71"/>
    <w:rsid w:val="0089130A"/>
    <w:rsid w:val="00891897"/>
    <w:rsid w:val="008975F3"/>
    <w:rsid w:val="00897E72"/>
    <w:rsid w:val="008A08D6"/>
    <w:rsid w:val="008A3079"/>
    <w:rsid w:val="008A3435"/>
    <w:rsid w:val="008A683E"/>
    <w:rsid w:val="008B01D9"/>
    <w:rsid w:val="008B0E16"/>
    <w:rsid w:val="008B2A69"/>
    <w:rsid w:val="008B3299"/>
    <w:rsid w:val="008B378F"/>
    <w:rsid w:val="008B5161"/>
    <w:rsid w:val="008C1905"/>
    <w:rsid w:val="008C420F"/>
    <w:rsid w:val="008C6169"/>
    <w:rsid w:val="008C6296"/>
    <w:rsid w:val="008C62C0"/>
    <w:rsid w:val="008C694D"/>
    <w:rsid w:val="008D1E4C"/>
    <w:rsid w:val="008D34AF"/>
    <w:rsid w:val="008D482E"/>
    <w:rsid w:val="008D54D4"/>
    <w:rsid w:val="008D561E"/>
    <w:rsid w:val="008D7239"/>
    <w:rsid w:val="008D7829"/>
    <w:rsid w:val="008E0256"/>
    <w:rsid w:val="008E09BD"/>
    <w:rsid w:val="008E20A2"/>
    <w:rsid w:val="008E2179"/>
    <w:rsid w:val="008E2247"/>
    <w:rsid w:val="008E3092"/>
    <w:rsid w:val="008E4EAF"/>
    <w:rsid w:val="008E5F06"/>
    <w:rsid w:val="008E6361"/>
    <w:rsid w:val="008E6BE2"/>
    <w:rsid w:val="008F2176"/>
    <w:rsid w:val="008F2837"/>
    <w:rsid w:val="008F3685"/>
    <w:rsid w:val="008F3B27"/>
    <w:rsid w:val="008F458A"/>
    <w:rsid w:val="008F4ECF"/>
    <w:rsid w:val="009002A3"/>
    <w:rsid w:val="00900D35"/>
    <w:rsid w:val="00900E42"/>
    <w:rsid w:val="0090152B"/>
    <w:rsid w:val="009030D5"/>
    <w:rsid w:val="00903A1E"/>
    <w:rsid w:val="009046C1"/>
    <w:rsid w:val="009049B3"/>
    <w:rsid w:val="00905249"/>
    <w:rsid w:val="00906D8E"/>
    <w:rsid w:val="009070D9"/>
    <w:rsid w:val="009076BE"/>
    <w:rsid w:val="00910623"/>
    <w:rsid w:val="009112B9"/>
    <w:rsid w:val="00912E8A"/>
    <w:rsid w:val="0091319E"/>
    <w:rsid w:val="00915667"/>
    <w:rsid w:val="0091671D"/>
    <w:rsid w:val="00917619"/>
    <w:rsid w:val="00917D20"/>
    <w:rsid w:val="009201E0"/>
    <w:rsid w:val="00924591"/>
    <w:rsid w:val="009248EC"/>
    <w:rsid w:val="00925123"/>
    <w:rsid w:val="00925830"/>
    <w:rsid w:val="0092595D"/>
    <w:rsid w:val="00925B4B"/>
    <w:rsid w:val="009270D4"/>
    <w:rsid w:val="009302EF"/>
    <w:rsid w:val="009332E5"/>
    <w:rsid w:val="00935924"/>
    <w:rsid w:val="0094179D"/>
    <w:rsid w:val="009419A9"/>
    <w:rsid w:val="0094225F"/>
    <w:rsid w:val="00945BAD"/>
    <w:rsid w:val="009467BC"/>
    <w:rsid w:val="00947162"/>
    <w:rsid w:val="0095058C"/>
    <w:rsid w:val="009531B8"/>
    <w:rsid w:val="00953BBA"/>
    <w:rsid w:val="00954493"/>
    <w:rsid w:val="00955BC9"/>
    <w:rsid w:val="00956157"/>
    <w:rsid w:val="00957108"/>
    <w:rsid w:val="00957F75"/>
    <w:rsid w:val="0096281A"/>
    <w:rsid w:val="00962A6D"/>
    <w:rsid w:val="0096328F"/>
    <w:rsid w:val="00965FF5"/>
    <w:rsid w:val="00966BD4"/>
    <w:rsid w:val="0096777B"/>
    <w:rsid w:val="00971B8E"/>
    <w:rsid w:val="00974FC9"/>
    <w:rsid w:val="00975418"/>
    <w:rsid w:val="009764F2"/>
    <w:rsid w:val="00977B1A"/>
    <w:rsid w:val="0098153C"/>
    <w:rsid w:val="00983328"/>
    <w:rsid w:val="00985485"/>
    <w:rsid w:val="009868C7"/>
    <w:rsid w:val="009874DB"/>
    <w:rsid w:val="009878C2"/>
    <w:rsid w:val="0098793E"/>
    <w:rsid w:val="00987FC7"/>
    <w:rsid w:val="0099111F"/>
    <w:rsid w:val="00991E8B"/>
    <w:rsid w:val="009932A6"/>
    <w:rsid w:val="00995D85"/>
    <w:rsid w:val="00996D13"/>
    <w:rsid w:val="009A01EC"/>
    <w:rsid w:val="009A0309"/>
    <w:rsid w:val="009A067B"/>
    <w:rsid w:val="009A0992"/>
    <w:rsid w:val="009A0EC5"/>
    <w:rsid w:val="009A4F51"/>
    <w:rsid w:val="009A53A5"/>
    <w:rsid w:val="009A6C07"/>
    <w:rsid w:val="009A7ECC"/>
    <w:rsid w:val="009B246B"/>
    <w:rsid w:val="009B28C6"/>
    <w:rsid w:val="009B335B"/>
    <w:rsid w:val="009B3F41"/>
    <w:rsid w:val="009B41CD"/>
    <w:rsid w:val="009B60D1"/>
    <w:rsid w:val="009B64CD"/>
    <w:rsid w:val="009B7157"/>
    <w:rsid w:val="009B7B65"/>
    <w:rsid w:val="009B7C4A"/>
    <w:rsid w:val="009C0C26"/>
    <w:rsid w:val="009C15F1"/>
    <w:rsid w:val="009C2823"/>
    <w:rsid w:val="009C5803"/>
    <w:rsid w:val="009C74EE"/>
    <w:rsid w:val="009C7587"/>
    <w:rsid w:val="009D0CC4"/>
    <w:rsid w:val="009D1ED7"/>
    <w:rsid w:val="009D29FE"/>
    <w:rsid w:val="009D2D1C"/>
    <w:rsid w:val="009D3728"/>
    <w:rsid w:val="009D4008"/>
    <w:rsid w:val="009D430A"/>
    <w:rsid w:val="009D4834"/>
    <w:rsid w:val="009D4FE3"/>
    <w:rsid w:val="009D5536"/>
    <w:rsid w:val="009D5FD9"/>
    <w:rsid w:val="009D69E4"/>
    <w:rsid w:val="009D6BC4"/>
    <w:rsid w:val="009D7141"/>
    <w:rsid w:val="009E2ACA"/>
    <w:rsid w:val="009E319D"/>
    <w:rsid w:val="009E53EC"/>
    <w:rsid w:val="009E781E"/>
    <w:rsid w:val="009F20AA"/>
    <w:rsid w:val="009F2630"/>
    <w:rsid w:val="009F4A9A"/>
    <w:rsid w:val="009F4B37"/>
    <w:rsid w:val="009F6009"/>
    <w:rsid w:val="009F75D5"/>
    <w:rsid w:val="009F7E38"/>
    <w:rsid w:val="009F7F54"/>
    <w:rsid w:val="00A0270E"/>
    <w:rsid w:val="00A03DC4"/>
    <w:rsid w:val="00A0477E"/>
    <w:rsid w:val="00A071DB"/>
    <w:rsid w:val="00A073A1"/>
    <w:rsid w:val="00A07873"/>
    <w:rsid w:val="00A078EF"/>
    <w:rsid w:val="00A07D32"/>
    <w:rsid w:val="00A104D0"/>
    <w:rsid w:val="00A117C0"/>
    <w:rsid w:val="00A1228B"/>
    <w:rsid w:val="00A1319B"/>
    <w:rsid w:val="00A13DD3"/>
    <w:rsid w:val="00A13F6E"/>
    <w:rsid w:val="00A15E05"/>
    <w:rsid w:val="00A160F8"/>
    <w:rsid w:val="00A16273"/>
    <w:rsid w:val="00A22164"/>
    <w:rsid w:val="00A23994"/>
    <w:rsid w:val="00A23E15"/>
    <w:rsid w:val="00A268D3"/>
    <w:rsid w:val="00A27306"/>
    <w:rsid w:val="00A32CC7"/>
    <w:rsid w:val="00A32EB6"/>
    <w:rsid w:val="00A33CD0"/>
    <w:rsid w:val="00A344C4"/>
    <w:rsid w:val="00A36926"/>
    <w:rsid w:val="00A37F8C"/>
    <w:rsid w:val="00A407F5"/>
    <w:rsid w:val="00A417D8"/>
    <w:rsid w:val="00A41C2E"/>
    <w:rsid w:val="00A424BB"/>
    <w:rsid w:val="00A424F1"/>
    <w:rsid w:val="00A43165"/>
    <w:rsid w:val="00A45BA6"/>
    <w:rsid w:val="00A468A3"/>
    <w:rsid w:val="00A478E4"/>
    <w:rsid w:val="00A47C4E"/>
    <w:rsid w:val="00A503AD"/>
    <w:rsid w:val="00A50A77"/>
    <w:rsid w:val="00A50DBD"/>
    <w:rsid w:val="00A53064"/>
    <w:rsid w:val="00A54D94"/>
    <w:rsid w:val="00A55031"/>
    <w:rsid w:val="00A559A6"/>
    <w:rsid w:val="00A5757A"/>
    <w:rsid w:val="00A6108F"/>
    <w:rsid w:val="00A61608"/>
    <w:rsid w:val="00A62257"/>
    <w:rsid w:val="00A62DD6"/>
    <w:rsid w:val="00A64485"/>
    <w:rsid w:val="00A652D7"/>
    <w:rsid w:val="00A662EB"/>
    <w:rsid w:val="00A67291"/>
    <w:rsid w:val="00A70564"/>
    <w:rsid w:val="00A744CE"/>
    <w:rsid w:val="00A74587"/>
    <w:rsid w:val="00A74727"/>
    <w:rsid w:val="00A74C9E"/>
    <w:rsid w:val="00A7509E"/>
    <w:rsid w:val="00A762EA"/>
    <w:rsid w:val="00A7719F"/>
    <w:rsid w:val="00A80489"/>
    <w:rsid w:val="00A832F7"/>
    <w:rsid w:val="00A84BE6"/>
    <w:rsid w:val="00A85200"/>
    <w:rsid w:val="00A85728"/>
    <w:rsid w:val="00A873E3"/>
    <w:rsid w:val="00A87681"/>
    <w:rsid w:val="00A90050"/>
    <w:rsid w:val="00A902A2"/>
    <w:rsid w:val="00A93F99"/>
    <w:rsid w:val="00A94253"/>
    <w:rsid w:val="00A94474"/>
    <w:rsid w:val="00A9764D"/>
    <w:rsid w:val="00AA1549"/>
    <w:rsid w:val="00AA1948"/>
    <w:rsid w:val="00AA19FD"/>
    <w:rsid w:val="00AA23FE"/>
    <w:rsid w:val="00AA2A03"/>
    <w:rsid w:val="00AA2B9A"/>
    <w:rsid w:val="00AA2F45"/>
    <w:rsid w:val="00AA38A9"/>
    <w:rsid w:val="00AA636C"/>
    <w:rsid w:val="00AA7D34"/>
    <w:rsid w:val="00AB528E"/>
    <w:rsid w:val="00AB71C7"/>
    <w:rsid w:val="00AC1084"/>
    <w:rsid w:val="00AC1BEE"/>
    <w:rsid w:val="00AC20B5"/>
    <w:rsid w:val="00AC3610"/>
    <w:rsid w:val="00AC36FF"/>
    <w:rsid w:val="00AC54F3"/>
    <w:rsid w:val="00AC6EE0"/>
    <w:rsid w:val="00AC7B2B"/>
    <w:rsid w:val="00AD007F"/>
    <w:rsid w:val="00AD0B02"/>
    <w:rsid w:val="00AD1F69"/>
    <w:rsid w:val="00AD1FE4"/>
    <w:rsid w:val="00AD2E72"/>
    <w:rsid w:val="00AD33C3"/>
    <w:rsid w:val="00AD3A37"/>
    <w:rsid w:val="00AD416F"/>
    <w:rsid w:val="00AD4C82"/>
    <w:rsid w:val="00AD6D96"/>
    <w:rsid w:val="00AD75E4"/>
    <w:rsid w:val="00AE0095"/>
    <w:rsid w:val="00AE0D43"/>
    <w:rsid w:val="00AE507E"/>
    <w:rsid w:val="00AE781A"/>
    <w:rsid w:val="00AF12CD"/>
    <w:rsid w:val="00AF5B86"/>
    <w:rsid w:val="00B005F6"/>
    <w:rsid w:val="00B0131F"/>
    <w:rsid w:val="00B01E27"/>
    <w:rsid w:val="00B037CA"/>
    <w:rsid w:val="00B03DBC"/>
    <w:rsid w:val="00B05F42"/>
    <w:rsid w:val="00B078D9"/>
    <w:rsid w:val="00B117C6"/>
    <w:rsid w:val="00B162D6"/>
    <w:rsid w:val="00B17058"/>
    <w:rsid w:val="00B2128D"/>
    <w:rsid w:val="00B2151F"/>
    <w:rsid w:val="00B22A2B"/>
    <w:rsid w:val="00B22BDF"/>
    <w:rsid w:val="00B25512"/>
    <w:rsid w:val="00B25FF3"/>
    <w:rsid w:val="00B31661"/>
    <w:rsid w:val="00B31F3F"/>
    <w:rsid w:val="00B35026"/>
    <w:rsid w:val="00B37F5F"/>
    <w:rsid w:val="00B402D1"/>
    <w:rsid w:val="00B40EAB"/>
    <w:rsid w:val="00B413E2"/>
    <w:rsid w:val="00B423BC"/>
    <w:rsid w:val="00B4441A"/>
    <w:rsid w:val="00B44CBB"/>
    <w:rsid w:val="00B44E12"/>
    <w:rsid w:val="00B4578C"/>
    <w:rsid w:val="00B45DC5"/>
    <w:rsid w:val="00B47D0C"/>
    <w:rsid w:val="00B508C4"/>
    <w:rsid w:val="00B5123A"/>
    <w:rsid w:val="00B5130A"/>
    <w:rsid w:val="00B5211E"/>
    <w:rsid w:val="00B56B65"/>
    <w:rsid w:val="00B57898"/>
    <w:rsid w:val="00B6081A"/>
    <w:rsid w:val="00B60FD7"/>
    <w:rsid w:val="00B6305D"/>
    <w:rsid w:val="00B63311"/>
    <w:rsid w:val="00B64B39"/>
    <w:rsid w:val="00B66754"/>
    <w:rsid w:val="00B72BEB"/>
    <w:rsid w:val="00B74593"/>
    <w:rsid w:val="00B745E3"/>
    <w:rsid w:val="00B74F3C"/>
    <w:rsid w:val="00B75B7D"/>
    <w:rsid w:val="00B75FE2"/>
    <w:rsid w:val="00B76E3C"/>
    <w:rsid w:val="00B772DA"/>
    <w:rsid w:val="00B77B79"/>
    <w:rsid w:val="00B77D47"/>
    <w:rsid w:val="00B812AC"/>
    <w:rsid w:val="00B82719"/>
    <w:rsid w:val="00B82BF7"/>
    <w:rsid w:val="00B83D05"/>
    <w:rsid w:val="00B83E44"/>
    <w:rsid w:val="00B842AA"/>
    <w:rsid w:val="00B84825"/>
    <w:rsid w:val="00B84BD9"/>
    <w:rsid w:val="00B850B4"/>
    <w:rsid w:val="00B8643E"/>
    <w:rsid w:val="00B868D2"/>
    <w:rsid w:val="00B90F4E"/>
    <w:rsid w:val="00B91669"/>
    <w:rsid w:val="00B91693"/>
    <w:rsid w:val="00B922C1"/>
    <w:rsid w:val="00B926EA"/>
    <w:rsid w:val="00B937D1"/>
    <w:rsid w:val="00B93843"/>
    <w:rsid w:val="00B93966"/>
    <w:rsid w:val="00B950CB"/>
    <w:rsid w:val="00B97285"/>
    <w:rsid w:val="00BA0980"/>
    <w:rsid w:val="00BA09F4"/>
    <w:rsid w:val="00BA0B09"/>
    <w:rsid w:val="00BA14FB"/>
    <w:rsid w:val="00BA2CD6"/>
    <w:rsid w:val="00BA3B80"/>
    <w:rsid w:val="00BA478A"/>
    <w:rsid w:val="00BA4E99"/>
    <w:rsid w:val="00BA4F7C"/>
    <w:rsid w:val="00BA5037"/>
    <w:rsid w:val="00BA51B9"/>
    <w:rsid w:val="00BA585E"/>
    <w:rsid w:val="00BA6646"/>
    <w:rsid w:val="00BA69FA"/>
    <w:rsid w:val="00BB1DAC"/>
    <w:rsid w:val="00BB4FF5"/>
    <w:rsid w:val="00BB522C"/>
    <w:rsid w:val="00BB5EE4"/>
    <w:rsid w:val="00BB661A"/>
    <w:rsid w:val="00BB6DD6"/>
    <w:rsid w:val="00BB6DE4"/>
    <w:rsid w:val="00BB7EE1"/>
    <w:rsid w:val="00BC1252"/>
    <w:rsid w:val="00BC1978"/>
    <w:rsid w:val="00BC39FC"/>
    <w:rsid w:val="00BC483E"/>
    <w:rsid w:val="00BC4ADF"/>
    <w:rsid w:val="00BC4F9C"/>
    <w:rsid w:val="00BC502B"/>
    <w:rsid w:val="00BC5400"/>
    <w:rsid w:val="00BC5F30"/>
    <w:rsid w:val="00BC6CB9"/>
    <w:rsid w:val="00BC7CEA"/>
    <w:rsid w:val="00BD395D"/>
    <w:rsid w:val="00BD41C4"/>
    <w:rsid w:val="00BD5B97"/>
    <w:rsid w:val="00BD6059"/>
    <w:rsid w:val="00BD651B"/>
    <w:rsid w:val="00BE03A9"/>
    <w:rsid w:val="00BE08E1"/>
    <w:rsid w:val="00BE1035"/>
    <w:rsid w:val="00BE10E7"/>
    <w:rsid w:val="00BE4E01"/>
    <w:rsid w:val="00BE595B"/>
    <w:rsid w:val="00BE5FCC"/>
    <w:rsid w:val="00BE6000"/>
    <w:rsid w:val="00BE649E"/>
    <w:rsid w:val="00BE783B"/>
    <w:rsid w:val="00BF0233"/>
    <w:rsid w:val="00BF0C30"/>
    <w:rsid w:val="00BF1BB9"/>
    <w:rsid w:val="00BF48A6"/>
    <w:rsid w:val="00BF4E08"/>
    <w:rsid w:val="00BF502E"/>
    <w:rsid w:val="00BF732D"/>
    <w:rsid w:val="00BF7858"/>
    <w:rsid w:val="00C00ACE"/>
    <w:rsid w:val="00C03A0E"/>
    <w:rsid w:val="00C03F09"/>
    <w:rsid w:val="00C055FE"/>
    <w:rsid w:val="00C0581B"/>
    <w:rsid w:val="00C110F6"/>
    <w:rsid w:val="00C136B3"/>
    <w:rsid w:val="00C14303"/>
    <w:rsid w:val="00C16403"/>
    <w:rsid w:val="00C165A8"/>
    <w:rsid w:val="00C17D9B"/>
    <w:rsid w:val="00C20B4B"/>
    <w:rsid w:val="00C20E1E"/>
    <w:rsid w:val="00C22594"/>
    <w:rsid w:val="00C228F4"/>
    <w:rsid w:val="00C22C61"/>
    <w:rsid w:val="00C23307"/>
    <w:rsid w:val="00C2355D"/>
    <w:rsid w:val="00C241D1"/>
    <w:rsid w:val="00C245F6"/>
    <w:rsid w:val="00C2469D"/>
    <w:rsid w:val="00C24F3D"/>
    <w:rsid w:val="00C25CF7"/>
    <w:rsid w:val="00C26C67"/>
    <w:rsid w:val="00C26F8C"/>
    <w:rsid w:val="00C303DA"/>
    <w:rsid w:val="00C32EB6"/>
    <w:rsid w:val="00C33366"/>
    <w:rsid w:val="00C34AEC"/>
    <w:rsid w:val="00C34B14"/>
    <w:rsid w:val="00C358B0"/>
    <w:rsid w:val="00C35CFD"/>
    <w:rsid w:val="00C37115"/>
    <w:rsid w:val="00C40984"/>
    <w:rsid w:val="00C40E03"/>
    <w:rsid w:val="00C41457"/>
    <w:rsid w:val="00C421A0"/>
    <w:rsid w:val="00C42215"/>
    <w:rsid w:val="00C43392"/>
    <w:rsid w:val="00C43B32"/>
    <w:rsid w:val="00C44293"/>
    <w:rsid w:val="00C45C32"/>
    <w:rsid w:val="00C47528"/>
    <w:rsid w:val="00C50EBC"/>
    <w:rsid w:val="00C52009"/>
    <w:rsid w:val="00C54800"/>
    <w:rsid w:val="00C56988"/>
    <w:rsid w:val="00C57032"/>
    <w:rsid w:val="00C60629"/>
    <w:rsid w:val="00C60833"/>
    <w:rsid w:val="00C628EE"/>
    <w:rsid w:val="00C62A28"/>
    <w:rsid w:val="00C648D6"/>
    <w:rsid w:val="00C650A2"/>
    <w:rsid w:val="00C651D0"/>
    <w:rsid w:val="00C6757E"/>
    <w:rsid w:val="00C704E9"/>
    <w:rsid w:val="00C75240"/>
    <w:rsid w:val="00C75BAB"/>
    <w:rsid w:val="00C800EA"/>
    <w:rsid w:val="00C8033B"/>
    <w:rsid w:val="00C83D13"/>
    <w:rsid w:val="00C83D4B"/>
    <w:rsid w:val="00C905A1"/>
    <w:rsid w:val="00C90C47"/>
    <w:rsid w:val="00C9242B"/>
    <w:rsid w:val="00C930B1"/>
    <w:rsid w:val="00C952D7"/>
    <w:rsid w:val="00C96797"/>
    <w:rsid w:val="00C96CA9"/>
    <w:rsid w:val="00CA08C7"/>
    <w:rsid w:val="00CA18F3"/>
    <w:rsid w:val="00CA246B"/>
    <w:rsid w:val="00CA2CB0"/>
    <w:rsid w:val="00CA2E5E"/>
    <w:rsid w:val="00CA4CAF"/>
    <w:rsid w:val="00CA5A78"/>
    <w:rsid w:val="00CA5BBD"/>
    <w:rsid w:val="00CA5C89"/>
    <w:rsid w:val="00CA62BF"/>
    <w:rsid w:val="00CB0E19"/>
    <w:rsid w:val="00CB3D23"/>
    <w:rsid w:val="00CB3F02"/>
    <w:rsid w:val="00CB439C"/>
    <w:rsid w:val="00CB555D"/>
    <w:rsid w:val="00CB5798"/>
    <w:rsid w:val="00CB5E1E"/>
    <w:rsid w:val="00CB5F44"/>
    <w:rsid w:val="00CB677F"/>
    <w:rsid w:val="00CB6B01"/>
    <w:rsid w:val="00CC0495"/>
    <w:rsid w:val="00CC0973"/>
    <w:rsid w:val="00CC0D9C"/>
    <w:rsid w:val="00CC1500"/>
    <w:rsid w:val="00CC1CF7"/>
    <w:rsid w:val="00CC282B"/>
    <w:rsid w:val="00CC2D45"/>
    <w:rsid w:val="00CC366D"/>
    <w:rsid w:val="00CC5361"/>
    <w:rsid w:val="00CC595B"/>
    <w:rsid w:val="00CC5F6E"/>
    <w:rsid w:val="00CD17FB"/>
    <w:rsid w:val="00CD24CA"/>
    <w:rsid w:val="00CD3CB6"/>
    <w:rsid w:val="00CD451E"/>
    <w:rsid w:val="00CD7399"/>
    <w:rsid w:val="00CD7DDF"/>
    <w:rsid w:val="00CE0FAB"/>
    <w:rsid w:val="00CE21B5"/>
    <w:rsid w:val="00CE29E4"/>
    <w:rsid w:val="00CE350F"/>
    <w:rsid w:val="00CE6D1A"/>
    <w:rsid w:val="00CE7E14"/>
    <w:rsid w:val="00CF0456"/>
    <w:rsid w:val="00CF1FED"/>
    <w:rsid w:val="00CF56A7"/>
    <w:rsid w:val="00CF59EB"/>
    <w:rsid w:val="00CF7F70"/>
    <w:rsid w:val="00D000CD"/>
    <w:rsid w:val="00D00B47"/>
    <w:rsid w:val="00D02B18"/>
    <w:rsid w:val="00D02D91"/>
    <w:rsid w:val="00D055BC"/>
    <w:rsid w:val="00D06011"/>
    <w:rsid w:val="00D06B51"/>
    <w:rsid w:val="00D129A9"/>
    <w:rsid w:val="00D130D4"/>
    <w:rsid w:val="00D14BD1"/>
    <w:rsid w:val="00D14F0F"/>
    <w:rsid w:val="00D150FF"/>
    <w:rsid w:val="00D154D2"/>
    <w:rsid w:val="00D15834"/>
    <w:rsid w:val="00D161C8"/>
    <w:rsid w:val="00D16420"/>
    <w:rsid w:val="00D16B39"/>
    <w:rsid w:val="00D16EE1"/>
    <w:rsid w:val="00D17441"/>
    <w:rsid w:val="00D1749C"/>
    <w:rsid w:val="00D20438"/>
    <w:rsid w:val="00D227C4"/>
    <w:rsid w:val="00D237A9"/>
    <w:rsid w:val="00D24230"/>
    <w:rsid w:val="00D27164"/>
    <w:rsid w:val="00D31B30"/>
    <w:rsid w:val="00D31B55"/>
    <w:rsid w:val="00D32108"/>
    <w:rsid w:val="00D32B10"/>
    <w:rsid w:val="00D374BB"/>
    <w:rsid w:val="00D3773C"/>
    <w:rsid w:val="00D407F7"/>
    <w:rsid w:val="00D41A0F"/>
    <w:rsid w:val="00D41ADD"/>
    <w:rsid w:val="00D4461A"/>
    <w:rsid w:val="00D45DB3"/>
    <w:rsid w:val="00D46A47"/>
    <w:rsid w:val="00D4728F"/>
    <w:rsid w:val="00D47B36"/>
    <w:rsid w:val="00D50B51"/>
    <w:rsid w:val="00D51467"/>
    <w:rsid w:val="00D52F0B"/>
    <w:rsid w:val="00D5420B"/>
    <w:rsid w:val="00D569D5"/>
    <w:rsid w:val="00D572B7"/>
    <w:rsid w:val="00D62338"/>
    <w:rsid w:val="00D6254B"/>
    <w:rsid w:val="00D664B0"/>
    <w:rsid w:val="00D67F8A"/>
    <w:rsid w:val="00D700FB"/>
    <w:rsid w:val="00D71C56"/>
    <w:rsid w:val="00D75FBF"/>
    <w:rsid w:val="00D77067"/>
    <w:rsid w:val="00D810ED"/>
    <w:rsid w:val="00D81D24"/>
    <w:rsid w:val="00D82BAC"/>
    <w:rsid w:val="00D83A10"/>
    <w:rsid w:val="00D870B3"/>
    <w:rsid w:val="00D87374"/>
    <w:rsid w:val="00D901B4"/>
    <w:rsid w:val="00D90454"/>
    <w:rsid w:val="00D9136F"/>
    <w:rsid w:val="00D91968"/>
    <w:rsid w:val="00D928F9"/>
    <w:rsid w:val="00D93311"/>
    <w:rsid w:val="00D94191"/>
    <w:rsid w:val="00D946E3"/>
    <w:rsid w:val="00D94BAA"/>
    <w:rsid w:val="00D94BEA"/>
    <w:rsid w:val="00D95168"/>
    <w:rsid w:val="00D96DCD"/>
    <w:rsid w:val="00D9752F"/>
    <w:rsid w:val="00D97B9C"/>
    <w:rsid w:val="00DA0041"/>
    <w:rsid w:val="00DA2ADD"/>
    <w:rsid w:val="00DA2DCE"/>
    <w:rsid w:val="00DA2EDA"/>
    <w:rsid w:val="00DA3197"/>
    <w:rsid w:val="00DA5968"/>
    <w:rsid w:val="00DA5D33"/>
    <w:rsid w:val="00DA5D74"/>
    <w:rsid w:val="00DA6525"/>
    <w:rsid w:val="00DA784F"/>
    <w:rsid w:val="00DB07AC"/>
    <w:rsid w:val="00DB1204"/>
    <w:rsid w:val="00DB15DF"/>
    <w:rsid w:val="00DB33FE"/>
    <w:rsid w:val="00DB5279"/>
    <w:rsid w:val="00DB5758"/>
    <w:rsid w:val="00DB63B2"/>
    <w:rsid w:val="00DB6A49"/>
    <w:rsid w:val="00DB6FA2"/>
    <w:rsid w:val="00DB723A"/>
    <w:rsid w:val="00DC31D2"/>
    <w:rsid w:val="00DC3445"/>
    <w:rsid w:val="00DC3B44"/>
    <w:rsid w:val="00DC5DD4"/>
    <w:rsid w:val="00DC5E49"/>
    <w:rsid w:val="00DC7336"/>
    <w:rsid w:val="00DC7663"/>
    <w:rsid w:val="00DD0F08"/>
    <w:rsid w:val="00DD170E"/>
    <w:rsid w:val="00DD20BD"/>
    <w:rsid w:val="00DD3505"/>
    <w:rsid w:val="00DD535A"/>
    <w:rsid w:val="00DD760B"/>
    <w:rsid w:val="00DE0C3A"/>
    <w:rsid w:val="00DE2972"/>
    <w:rsid w:val="00DE65D9"/>
    <w:rsid w:val="00DE7040"/>
    <w:rsid w:val="00DE7F5D"/>
    <w:rsid w:val="00DF0492"/>
    <w:rsid w:val="00DF0D80"/>
    <w:rsid w:val="00DF25BD"/>
    <w:rsid w:val="00DF2F89"/>
    <w:rsid w:val="00DF4474"/>
    <w:rsid w:val="00DF5E97"/>
    <w:rsid w:val="00DF687E"/>
    <w:rsid w:val="00DF7CDB"/>
    <w:rsid w:val="00E00F16"/>
    <w:rsid w:val="00E01943"/>
    <w:rsid w:val="00E01C0B"/>
    <w:rsid w:val="00E01F6D"/>
    <w:rsid w:val="00E03A60"/>
    <w:rsid w:val="00E0428F"/>
    <w:rsid w:val="00E059AF"/>
    <w:rsid w:val="00E05A77"/>
    <w:rsid w:val="00E0606A"/>
    <w:rsid w:val="00E06E37"/>
    <w:rsid w:val="00E07EA8"/>
    <w:rsid w:val="00E100AD"/>
    <w:rsid w:val="00E12453"/>
    <w:rsid w:val="00E1466B"/>
    <w:rsid w:val="00E16317"/>
    <w:rsid w:val="00E166BE"/>
    <w:rsid w:val="00E17DE5"/>
    <w:rsid w:val="00E2236B"/>
    <w:rsid w:val="00E26C25"/>
    <w:rsid w:val="00E32DDD"/>
    <w:rsid w:val="00E344D9"/>
    <w:rsid w:val="00E37139"/>
    <w:rsid w:val="00E37C36"/>
    <w:rsid w:val="00E4167B"/>
    <w:rsid w:val="00E42B0F"/>
    <w:rsid w:val="00E43469"/>
    <w:rsid w:val="00E44346"/>
    <w:rsid w:val="00E44ED8"/>
    <w:rsid w:val="00E45D3A"/>
    <w:rsid w:val="00E4657B"/>
    <w:rsid w:val="00E47055"/>
    <w:rsid w:val="00E52FD2"/>
    <w:rsid w:val="00E54DBC"/>
    <w:rsid w:val="00E57DC6"/>
    <w:rsid w:val="00E60B06"/>
    <w:rsid w:val="00E62969"/>
    <w:rsid w:val="00E640B8"/>
    <w:rsid w:val="00E64881"/>
    <w:rsid w:val="00E67BE5"/>
    <w:rsid w:val="00E71E92"/>
    <w:rsid w:val="00E72F3A"/>
    <w:rsid w:val="00E735E5"/>
    <w:rsid w:val="00E742DE"/>
    <w:rsid w:val="00E743D9"/>
    <w:rsid w:val="00E74410"/>
    <w:rsid w:val="00E75D3A"/>
    <w:rsid w:val="00E8114E"/>
    <w:rsid w:val="00E81199"/>
    <w:rsid w:val="00E83C89"/>
    <w:rsid w:val="00E84B0E"/>
    <w:rsid w:val="00E854EA"/>
    <w:rsid w:val="00E879F5"/>
    <w:rsid w:val="00E9027B"/>
    <w:rsid w:val="00E93043"/>
    <w:rsid w:val="00E938E6"/>
    <w:rsid w:val="00E9571F"/>
    <w:rsid w:val="00E95746"/>
    <w:rsid w:val="00E960A8"/>
    <w:rsid w:val="00E97278"/>
    <w:rsid w:val="00E97690"/>
    <w:rsid w:val="00EA14AF"/>
    <w:rsid w:val="00EA1A10"/>
    <w:rsid w:val="00EA1B03"/>
    <w:rsid w:val="00EA43FF"/>
    <w:rsid w:val="00EA45C8"/>
    <w:rsid w:val="00EA4860"/>
    <w:rsid w:val="00EA4B7D"/>
    <w:rsid w:val="00EA779F"/>
    <w:rsid w:val="00EB1BD4"/>
    <w:rsid w:val="00EB1E5F"/>
    <w:rsid w:val="00EB1E71"/>
    <w:rsid w:val="00EB445A"/>
    <w:rsid w:val="00EB48AA"/>
    <w:rsid w:val="00EC171A"/>
    <w:rsid w:val="00EC22DB"/>
    <w:rsid w:val="00EC3594"/>
    <w:rsid w:val="00EC4B51"/>
    <w:rsid w:val="00EC63F4"/>
    <w:rsid w:val="00EC6861"/>
    <w:rsid w:val="00EC7A6E"/>
    <w:rsid w:val="00ED367A"/>
    <w:rsid w:val="00ED56BD"/>
    <w:rsid w:val="00ED60D2"/>
    <w:rsid w:val="00ED7547"/>
    <w:rsid w:val="00ED78FB"/>
    <w:rsid w:val="00EE1300"/>
    <w:rsid w:val="00EE1703"/>
    <w:rsid w:val="00EE2444"/>
    <w:rsid w:val="00EE2A5E"/>
    <w:rsid w:val="00EE3CF2"/>
    <w:rsid w:val="00EE5795"/>
    <w:rsid w:val="00EE7053"/>
    <w:rsid w:val="00EF18A9"/>
    <w:rsid w:val="00EF244D"/>
    <w:rsid w:val="00EF4738"/>
    <w:rsid w:val="00EF4776"/>
    <w:rsid w:val="00EF49F6"/>
    <w:rsid w:val="00EF696B"/>
    <w:rsid w:val="00EF6E58"/>
    <w:rsid w:val="00EF71E0"/>
    <w:rsid w:val="00EF7A36"/>
    <w:rsid w:val="00EF7BC2"/>
    <w:rsid w:val="00F01091"/>
    <w:rsid w:val="00F025C0"/>
    <w:rsid w:val="00F03472"/>
    <w:rsid w:val="00F03BF0"/>
    <w:rsid w:val="00F06E5C"/>
    <w:rsid w:val="00F0773C"/>
    <w:rsid w:val="00F10094"/>
    <w:rsid w:val="00F108E0"/>
    <w:rsid w:val="00F1095A"/>
    <w:rsid w:val="00F10F8E"/>
    <w:rsid w:val="00F1188A"/>
    <w:rsid w:val="00F17595"/>
    <w:rsid w:val="00F17727"/>
    <w:rsid w:val="00F17DFC"/>
    <w:rsid w:val="00F20115"/>
    <w:rsid w:val="00F201BC"/>
    <w:rsid w:val="00F22496"/>
    <w:rsid w:val="00F2291D"/>
    <w:rsid w:val="00F24960"/>
    <w:rsid w:val="00F24DD4"/>
    <w:rsid w:val="00F252E8"/>
    <w:rsid w:val="00F258A4"/>
    <w:rsid w:val="00F25D1D"/>
    <w:rsid w:val="00F25D85"/>
    <w:rsid w:val="00F2614B"/>
    <w:rsid w:val="00F26CC0"/>
    <w:rsid w:val="00F27EF1"/>
    <w:rsid w:val="00F312F1"/>
    <w:rsid w:val="00F31F02"/>
    <w:rsid w:val="00F323C0"/>
    <w:rsid w:val="00F32558"/>
    <w:rsid w:val="00F33AE0"/>
    <w:rsid w:val="00F34744"/>
    <w:rsid w:val="00F34E17"/>
    <w:rsid w:val="00F36313"/>
    <w:rsid w:val="00F40437"/>
    <w:rsid w:val="00F42809"/>
    <w:rsid w:val="00F43909"/>
    <w:rsid w:val="00F43D79"/>
    <w:rsid w:val="00F46ACD"/>
    <w:rsid w:val="00F46DC4"/>
    <w:rsid w:val="00F47284"/>
    <w:rsid w:val="00F500E3"/>
    <w:rsid w:val="00F50274"/>
    <w:rsid w:val="00F50DC9"/>
    <w:rsid w:val="00F51305"/>
    <w:rsid w:val="00F53524"/>
    <w:rsid w:val="00F550EE"/>
    <w:rsid w:val="00F55B0D"/>
    <w:rsid w:val="00F55BA7"/>
    <w:rsid w:val="00F56899"/>
    <w:rsid w:val="00F575A0"/>
    <w:rsid w:val="00F61BC8"/>
    <w:rsid w:val="00F636EA"/>
    <w:rsid w:val="00F6446C"/>
    <w:rsid w:val="00F65727"/>
    <w:rsid w:val="00F6582A"/>
    <w:rsid w:val="00F65E13"/>
    <w:rsid w:val="00F6685C"/>
    <w:rsid w:val="00F7182A"/>
    <w:rsid w:val="00F726DA"/>
    <w:rsid w:val="00F74CFE"/>
    <w:rsid w:val="00F76031"/>
    <w:rsid w:val="00F76099"/>
    <w:rsid w:val="00F760C7"/>
    <w:rsid w:val="00F76EEE"/>
    <w:rsid w:val="00F771ED"/>
    <w:rsid w:val="00F77388"/>
    <w:rsid w:val="00F80572"/>
    <w:rsid w:val="00F8071D"/>
    <w:rsid w:val="00F836A8"/>
    <w:rsid w:val="00F83BA7"/>
    <w:rsid w:val="00F83BF5"/>
    <w:rsid w:val="00F84974"/>
    <w:rsid w:val="00F85067"/>
    <w:rsid w:val="00F87586"/>
    <w:rsid w:val="00F91F78"/>
    <w:rsid w:val="00F95225"/>
    <w:rsid w:val="00F9610D"/>
    <w:rsid w:val="00F96A06"/>
    <w:rsid w:val="00F96AD7"/>
    <w:rsid w:val="00FA014E"/>
    <w:rsid w:val="00FA08C6"/>
    <w:rsid w:val="00FA29A5"/>
    <w:rsid w:val="00FA3905"/>
    <w:rsid w:val="00FA391C"/>
    <w:rsid w:val="00FA41BD"/>
    <w:rsid w:val="00FA4416"/>
    <w:rsid w:val="00FA4799"/>
    <w:rsid w:val="00FA4ED1"/>
    <w:rsid w:val="00FA66F5"/>
    <w:rsid w:val="00FB0689"/>
    <w:rsid w:val="00FB0BA2"/>
    <w:rsid w:val="00FB1A1B"/>
    <w:rsid w:val="00FB29EE"/>
    <w:rsid w:val="00FB52DF"/>
    <w:rsid w:val="00FB5801"/>
    <w:rsid w:val="00FB6A38"/>
    <w:rsid w:val="00FB6E74"/>
    <w:rsid w:val="00FC2E54"/>
    <w:rsid w:val="00FC3952"/>
    <w:rsid w:val="00FC4246"/>
    <w:rsid w:val="00FC44AC"/>
    <w:rsid w:val="00FC5A7B"/>
    <w:rsid w:val="00FC5AD0"/>
    <w:rsid w:val="00FD1F0D"/>
    <w:rsid w:val="00FD27A2"/>
    <w:rsid w:val="00FD2971"/>
    <w:rsid w:val="00FD470A"/>
    <w:rsid w:val="00FD55B1"/>
    <w:rsid w:val="00FD5CD9"/>
    <w:rsid w:val="00FD5ECC"/>
    <w:rsid w:val="00FD762A"/>
    <w:rsid w:val="00FE0170"/>
    <w:rsid w:val="00FE258D"/>
    <w:rsid w:val="00FE4D51"/>
    <w:rsid w:val="00FE58D5"/>
    <w:rsid w:val="00FE6A90"/>
    <w:rsid w:val="00FE72AF"/>
    <w:rsid w:val="00FE7A9F"/>
    <w:rsid w:val="00FF1F2B"/>
    <w:rsid w:val="00FF3760"/>
    <w:rsid w:val="00FF5D8F"/>
    <w:rsid w:val="00FF643F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19D7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14DC"/>
    <w:rPr>
      <w:rFonts w:ascii="Times New Roman" w:hAnsi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952F4"/>
    <w:pPr>
      <w:keepNext/>
      <w:jc w:val="center"/>
      <w:outlineLvl w:val="0"/>
    </w:pPr>
    <w:rPr>
      <w:rFonts w:eastAsia="ＭＳ ゴシック"/>
      <w:b/>
      <w:bCs/>
      <w:kern w:val="32"/>
      <w:szCs w:val="32"/>
      <w:lang w:val="en-AU" w:eastAsia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A3905"/>
    <w:pPr>
      <w:keepNext/>
      <w:numPr>
        <w:numId w:val="1"/>
      </w:numPr>
      <w:spacing w:before="240" w:after="120"/>
      <w:ind w:left="357" w:hanging="357"/>
      <w:outlineLvl w:val="1"/>
    </w:pPr>
    <w:rPr>
      <w:rFonts w:ascii="Times" w:eastAsia="ＭＳ ゴシック" w:hAnsi="Times"/>
      <w:b/>
      <w:bCs/>
      <w:iCs/>
      <w:szCs w:val="28"/>
      <w:lang w:val="en-AU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2F1"/>
    <w:pPr>
      <w:keepNext/>
      <w:spacing w:before="120"/>
      <w:outlineLvl w:val="2"/>
    </w:pPr>
    <w:rPr>
      <w:rFonts w:eastAsia="ＭＳ ゴシック"/>
      <w:b/>
      <w:bCs/>
      <w:i/>
      <w:szCs w:val="26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E06E37"/>
    <w:pPr>
      <w:ind w:firstLine="340"/>
      <w:jc w:val="both"/>
    </w:pPr>
    <w:rPr>
      <w:lang w:val="en-AU" w:eastAsia="en-US"/>
    </w:rPr>
  </w:style>
  <w:style w:type="character" w:customStyle="1" w:styleId="BodyTextChar">
    <w:name w:val="Body Text Char"/>
    <w:link w:val="BodyText"/>
    <w:uiPriority w:val="99"/>
    <w:rsid w:val="00E06E37"/>
    <w:rPr>
      <w:rFonts w:ascii="Times New Roman" w:hAnsi="Times New Roman"/>
      <w:sz w:val="24"/>
      <w:szCs w:val="24"/>
      <w:lang w:val="en-AU"/>
    </w:rPr>
  </w:style>
  <w:style w:type="paragraph" w:customStyle="1" w:styleId="Reference">
    <w:name w:val="Reference"/>
    <w:basedOn w:val="Normal"/>
    <w:qFormat/>
    <w:rsid w:val="00F84974"/>
    <w:pPr>
      <w:spacing w:line="480" w:lineRule="auto"/>
      <w:ind w:left="720" w:hanging="720"/>
    </w:pPr>
    <w:rPr>
      <w:rFonts w:eastAsia="Times New Roman"/>
      <w:noProof/>
      <w:sz w:val="20"/>
      <w:lang w:val="en-AU" w:eastAsia="en-US"/>
    </w:rPr>
  </w:style>
  <w:style w:type="character" w:customStyle="1" w:styleId="Heading3Char">
    <w:name w:val="Heading 3 Char"/>
    <w:link w:val="Heading3"/>
    <w:uiPriority w:val="9"/>
    <w:rsid w:val="00F312F1"/>
    <w:rPr>
      <w:rFonts w:ascii="Times New Roman" w:eastAsia="ＭＳ ゴシック" w:hAnsi="Times New Roman"/>
      <w:b/>
      <w:bCs/>
      <w:i/>
      <w:sz w:val="24"/>
      <w:szCs w:val="26"/>
      <w:lang w:val="en-AU"/>
    </w:rPr>
  </w:style>
  <w:style w:type="character" w:customStyle="1" w:styleId="Heading2Char">
    <w:name w:val="Heading 2 Char"/>
    <w:link w:val="Heading2"/>
    <w:uiPriority w:val="9"/>
    <w:rsid w:val="00FA3905"/>
    <w:rPr>
      <w:rFonts w:ascii="Times" w:eastAsia="ＭＳ ゴシック" w:hAnsi="Times" w:cs="Times New Roman"/>
      <w:b/>
      <w:bCs/>
      <w:iCs/>
      <w:szCs w:val="28"/>
      <w:lang w:val="en-AU"/>
    </w:rPr>
  </w:style>
  <w:style w:type="character" w:customStyle="1" w:styleId="Heading1Char">
    <w:name w:val="Heading 1 Char"/>
    <w:link w:val="Heading1"/>
    <w:uiPriority w:val="9"/>
    <w:rsid w:val="005952F4"/>
    <w:rPr>
      <w:rFonts w:ascii="Times New Roman" w:eastAsia="ＭＳ ゴシック" w:hAnsi="Times New Roman"/>
      <w:b/>
      <w:bCs/>
      <w:kern w:val="32"/>
      <w:sz w:val="24"/>
      <w:szCs w:val="32"/>
    </w:rPr>
  </w:style>
  <w:style w:type="paragraph" w:customStyle="1" w:styleId="InsertTableFigure">
    <w:name w:val="Insert Table/Figure"/>
    <w:basedOn w:val="Normal"/>
    <w:next w:val="Normal"/>
    <w:rsid w:val="00146D1B"/>
    <w:pPr>
      <w:pBdr>
        <w:top w:val="single" w:sz="8" w:space="12" w:color="4F81BD"/>
        <w:bottom w:val="single" w:sz="8" w:space="1" w:color="4F81BD"/>
      </w:pBdr>
      <w:spacing w:after="120" w:line="480" w:lineRule="auto"/>
      <w:jc w:val="center"/>
    </w:pPr>
    <w:rPr>
      <w:rFonts w:eastAsia="Times New Roman"/>
      <w:szCs w:val="20"/>
      <w:lang w:val="en-AU" w:eastAsia="en-US"/>
    </w:rPr>
  </w:style>
  <w:style w:type="paragraph" w:styleId="Caption">
    <w:name w:val="caption"/>
    <w:basedOn w:val="Normal"/>
    <w:next w:val="Normal"/>
    <w:uiPriority w:val="35"/>
    <w:unhideWhenUsed/>
    <w:rsid w:val="003925AC"/>
    <w:pPr>
      <w:keepNext/>
      <w:spacing w:line="480" w:lineRule="auto"/>
      <w:jc w:val="center"/>
      <w:outlineLvl w:val="0"/>
    </w:pPr>
    <w:rPr>
      <w:rFonts w:eastAsia="Times New Roman"/>
      <w:lang w:val="en-AU" w:eastAsia="en-US"/>
    </w:rPr>
  </w:style>
  <w:style w:type="paragraph" w:customStyle="1" w:styleId="TableTitle">
    <w:name w:val="Table Title"/>
    <w:basedOn w:val="Normal"/>
    <w:rsid w:val="00146D1B"/>
    <w:pPr>
      <w:keepNext/>
      <w:spacing w:line="480" w:lineRule="auto"/>
      <w:jc w:val="center"/>
    </w:pPr>
    <w:rPr>
      <w:rFonts w:eastAsia="Times New Roman"/>
      <w:szCs w:val="20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09"/>
    <w:rPr>
      <w:rFonts w:ascii="Lucida Grande" w:hAnsi="Lucida Grande" w:cs="Lucida Grande"/>
      <w:sz w:val="18"/>
      <w:szCs w:val="18"/>
      <w:lang w:val="en-AU" w:eastAsia="en-US"/>
    </w:rPr>
  </w:style>
  <w:style w:type="character" w:customStyle="1" w:styleId="BalloonTextChar">
    <w:name w:val="Balloon Text Char"/>
    <w:link w:val="BalloonText"/>
    <w:uiPriority w:val="99"/>
    <w:semiHidden/>
    <w:rsid w:val="009A0309"/>
    <w:rPr>
      <w:rFonts w:ascii="Lucida Grande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4F3A4B"/>
    <w:pPr>
      <w:ind w:left="720"/>
      <w:contextualSpacing/>
    </w:pPr>
    <w:rPr>
      <w:lang w:val="en-AU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3328"/>
    <w:rPr>
      <w:rFonts w:ascii="Lucida Grande" w:hAnsi="Lucida Grande" w:cs="Lucida Grande"/>
      <w:lang w:val="en-AU" w:eastAsia="en-US"/>
    </w:rPr>
  </w:style>
  <w:style w:type="character" w:customStyle="1" w:styleId="DocumentMapChar">
    <w:name w:val="Document Map Char"/>
    <w:link w:val="DocumentMap"/>
    <w:uiPriority w:val="99"/>
    <w:semiHidden/>
    <w:rsid w:val="00983328"/>
    <w:rPr>
      <w:rFonts w:ascii="Lucida Grande" w:hAnsi="Lucida Grande" w:cs="Lucida Grande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A104D0"/>
    <w:pPr>
      <w:tabs>
        <w:tab w:val="center" w:pos="4320"/>
        <w:tab w:val="right" w:pos="8640"/>
      </w:tabs>
    </w:pPr>
    <w:rPr>
      <w:lang w:val="en-AU" w:eastAsia="en-US"/>
    </w:rPr>
  </w:style>
  <w:style w:type="character" w:customStyle="1" w:styleId="HeaderChar">
    <w:name w:val="Header Char"/>
    <w:link w:val="Header"/>
    <w:uiPriority w:val="99"/>
    <w:rsid w:val="00A104D0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104D0"/>
    <w:pPr>
      <w:tabs>
        <w:tab w:val="center" w:pos="4320"/>
        <w:tab w:val="right" w:pos="8640"/>
      </w:tabs>
    </w:pPr>
    <w:rPr>
      <w:lang w:val="en-AU" w:eastAsia="en-US"/>
    </w:rPr>
  </w:style>
  <w:style w:type="character" w:customStyle="1" w:styleId="FooterChar">
    <w:name w:val="Footer Char"/>
    <w:link w:val="Footer"/>
    <w:uiPriority w:val="99"/>
    <w:rsid w:val="00A104D0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A104D0"/>
  </w:style>
  <w:style w:type="paragraph" w:styleId="ListBullet">
    <w:name w:val="List Bullet"/>
    <w:basedOn w:val="Normal"/>
    <w:uiPriority w:val="99"/>
    <w:unhideWhenUsed/>
    <w:qFormat/>
    <w:rsid w:val="001A5FDF"/>
    <w:pPr>
      <w:numPr>
        <w:numId w:val="5"/>
      </w:numPr>
      <w:spacing w:after="120"/>
      <w:ind w:left="357" w:hanging="357"/>
      <w:contextualSpacing/>
      <w:jc w:val="both"/>
    </w:pPr>
    <w:rPr>
      <w:lang w:val="en-AU" w:eastAsia="en-US"/>
    </w:rPr>
  </w:style>
  <w:style w:type="table" w:styleId="TableGrid">
    <w:name w:val="Table Grid"/>
    <w:basedOn w:val="TableNormal"/>
    <w:uiPriority w:val="59"/>
    <w:rsid w:val="004D6F0F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unhideWhenUsed/>
    <w:rsid w:val="00D31B30"/>
    <w:rPr>
      <w:sz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31B30"/>
    <w:rPr>
      <w:rFonts w:eastAsia="MS Mincho"/>
      <w:lang w:val="en-US" w:eastAsia="en-US"/>
    </w:rPr>
  </w:style>
  <w:style w:type="character" w:customStyle="1" w:styleId="CommentTextChar">
    <w:name w:val="Comment Text Char"/>
    <w:link w:val="CommentText"/>
    <w:uiPriority w:val="99"/>
    <w:rsid w:val="00D31B30"/>
    <w:rPr>
      <w:rFonts w:ascii="Times New Roman" w:eastAsia="MS Mincho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B7D31"/>
    <w:rPr>
      <w:color w:val="0000FF"/>
      <w:u w:val="single"/>
    </w:rPr>
  </w:style>
  <w:style w:type="paragraph" w:customStyle="1" w:styleId="Default">
    <w:name w:val="Default"/>
    <w:rsid w:val="002B7D31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AU"/>
    </w:rPr>
  </w:style>
  <w:style w:type="character" w:styleId="Emphasis">
    <w:name w:val="Emphasis"/>
    <w:basedOn w:val="DefaultParagraphFont"/>
    <w:uiPriority w:val="20"/>
    <w:qFormat/>
    <w:rsid w:val="002B7D31"/>
    <w:rPr>
      <w:i/>
      <w:iCs/>
    </w:rPr>
  </w:style>
  <w:style w:type="paragraph" w:customStyle="1" w:styleId="EndNoteBibliographyTitle">
    <w:name w:val="EndNote Bibliography Title"/>
    <w:basedOn w:val="Normal"/>
    <w:rsid w:val="008354E6"/>
    <w:pPr>
      <w:jc w:val="center"/>
    </w:pPr>
    <w:rPr>
      <w:lang w:val="en-US" w:eastAsia="en-US"/>
    </w:rPr>
  </w:style>
  <w:style w:type="paragraph" w:customStyle="1" w:styleId="EndNoteBibliography">
    <w:name w:val="EndNote Bibliography"/>
    <w:basedOn w:val="Normal"/>
    <w:rsid w:val="008354E6"/>
    <w:rPr>
      <w:lang w:val="en-US" w:eastAsia="en-US"/>
    </w:rPr>
  </w:style>
  <w:style w:type="paragraph" w:customStyle="1" w:styleId="p1">
    <w:name w:val="p1"/>
    <w:basedOn w:val="Normal"/>
    <w:rsid w:val="009002A3"/>
    <w:rPr>
      <w:color w:val="000000"/>
      <w:sz w:val="15"/>
      <w:szCs w:val="15"/>
    </w:rPr>
  </w:style>
  <w:style w:type="character" w:customStyle="1" w:styleId="apple-converted-space">
    <w:name w:val="apple-converted-space"/>
    <w:basedOn w:val="DefaultParagraphFont"/>
    <w:rsid w:val="00170A68"/>
  </w:style>
  <w:style w:type="paragraph" w:styleId="NormalWeb">
    <w:name w:val="Normal (Web)"/>
    <w:basedOn w:val="Normal"/>
    <w:uiPriority w:val="99"/>
    <w:semiHidden/>
    <w:unhideWhenUsed/>
    <w:rsid w:val="000C4750"/>
  </w:style>
  <w:style w:type="character" w:customStyle="1" w:styleId="s1">
    <w:name w:val="s1"/>
    <w:basedOn w:val="DefaultParagraphFont"/>
    <w:rsid w:val="001C05E4"/>
    <w:rPr>
      <w:color w:val="0D6C9D"/>
    </w:rPr>
  </w:style>
  <w:style w:type="paragraph" w:customStyle="1" w:styleId="p2">
    <w:name w:val="p2"/>
    <w:basedOn w:val="Normal"/>
    <w:rsid w:val="00163EC3"/>
    <w:rPr>
      <w:rFonts w:ascii="Times" w:hAnsi="Times"/>
      <w:color w:val="141413"/>
      <w:sz w:val="14"/>
      <w:szCs w:val="14"/>
    </w:rPr>
  </w:style>
  <w:style w:type="paragraph" w:styleId="Quote">
    <w:name w:val="Quote"/>
    <w:basedOn w:val="Normal"/>
    <w:next w:val="Normal"/>
    <w:link w:val="QuoteChar"/>
    <w:uiPriority w:val="29"/>
    <w:qFormat/>
    <w:rsid w:val="00457F91"/>
    <w:pPr>
      <w:shd w:val="pct5" w:color="F2F2F2" w:themeColor="background1" w:themeShade="F2" w:fill="auto"/>
      <w:spacing w:after="120"/>
      <w:ind w:left="340" w:firstLine="340"/>
      <w:contextualSpacing/>
      <w:jc w:val="both"/>
    </w:pPr>
    <w:rPr>
      <w:iCs/>
      <w:noProof/>
    </w:rPr>
  </w:style>
  <w:style w:type="character" w:customStyle="1" w:styleId="QuoteChar">
    <w:name w:val="Quote Char"/>
    <w:basedOn w:val="DefaultParagraphFont"/>
    <w:link w:val="Quote"/>
    <w:uiPriority w:val="29"/>
    <w:rsid w:val="00457F91"/>
    <w:rPr>
      <w:rFonts w:ascii="Times New Roman" w:hAnsi="Times New Roman"/>
      <w:iCs/>
      <w:noProof/>
      <w:sz w:val="24"/>
      <w:szCs w:val="24"/>
      <w:shd w:val="pct5" w:color="F2F2F2" w:themeColor="background1" w:themeShade="F2" w:fill="auto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rsid w:val="007B36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6F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79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omy:software:APAWordTemplate:analysis-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58A607-DEE8-1D46-A6DB-FA9F56F04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HD:Users:jeromy:software:APAWordTemplate:analysis-notes.dotx</Template>
  <TotalTime>1965</TotalTime>
  <Pages>1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Deakin University</Company>
  <LinksUpToDate>false</LinksUpToDate>
  <CharactersWithSpaces>912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Jeromy Anglim</dc:creator>
  <cp:keywords/>
  <dc:description/>
  <cp:lastModifiedBy>Jeromy Anglim</cp:lastModifiedBy>
  <cp:revision>1756</cp:revision>
  <dcterms:created xsi:type="dcterms:W3CDTF">2017-03-01T02:42:00Z</dcterms:created>
  <dcterms:modified xsi:type="dcterms:W3CDTF">2022-08-17T05:50:00Z</dcterms:modified>
  <cp:category/>
</cp:coreProperties>
</file>